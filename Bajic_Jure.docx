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A6" w:rsidRPr="003C4401" w:rsidRDefault="000123D4" w:rsidP="00033D01">
      <w:pPr>
        <w:pStyle w:val="Title"/>
        <w:jc w:val="right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ToDoo</w:t>
      </w:r>
    </w:p>
    <w:p w:rsidR="00BB0DA6" w:rsidRPr="003C4401" w:rsidRDefault="00620B2D" w:rsidP="00033D01">
      <w:pPr>
        <w:pStyle w:val="Title"/>
        <w:jc w:val="right"/>
        <w:rPr>
          <w:rFonts w:ascii="Times New Roman" w:hAnsi="Times New Roman"/>
          <w:lang w:val="hr-HR"/>
        </w:rPr>
      </w:pPr>
      <w:r w:rsidRPr="003C4401">
        <w:rPr>
          <w:rFonts w:ascii="Times New Roman" w:hAnsi="Times New Roman"/>
          <w:lang w:val="hr-HR"/>
        </w:rPr>
        <w:t>Tehnička</w:t>
      </w:r>
      <w:r w:rsidR="00C74132" w:rsidRPr="003C4401">
        <w:rPr>
          <w:rFonts w:ascii="Times New Roman" w:hAnsi="Times New Roman"/>
          <w:lang w:val="hr-HR"/>
        </w:rPr>
        <w:t xml:space="preserve"> dokumentacija</w:t>
      </w:r>
    </w:p>
    <w:p w:rsidR="00620B2D" w:rsidRPr="003C4401" w:rsidRDefault="00C341B4" w:rsidP="00620B2D">
      <w:pPr>
        <w:pStyle w:val="Title"/>
        <w:jc w:val="right"/>
        <w:rPr>
          <w:rFonts w:ascii="Times New Roman" w:hAnsi="Times New Roman"/>
          <w:sz w:val="28"/>
          <w:lang w:val="hr-HR"/>
        </w:rPr>
      </w:pPr>
      <w:r w:rsidRPr="003C4401">
        <w:rPr>
          <w:rFonts w:ascii="Times New Roman" w:hAnsi="Times New Roman"/>
          <w:sz w:val="28"/>
          <w:lang w:val="hr-HR"/>
        </w:rPr>
        <w:t>Verzija 1</w:t>
      </w:r>
      <w:r w:rsidR="008F01D5" w:rsidRPr="003C4401">
        <w:rPr>
          <w:rFonts w:ascii="Times New Roman" w:hAnsi="Times New Roman"/>
          <w:sz w:val="28"/>
          <w:lang w:val="hr-HR"/>
        </w:rPr>
        <w:t>.0</w:t>
      </w:r>
    </w:p>
    <w:p w:rsidR="00620B2D" w:rsidRPr="00233AEC" w:rsidRDefault="00620B2D" w:rsidP="00620B2D">
      <w:pPr>
        <w:pStyle w:val="Title"/>
        <w:jc w:val="right"/>
        <w:rPr>
          <w:lang w:val="hr-HR"/>
        </w:rPr>
      </w:pPr>
    </w:p>
    <w:p w:rsidR="00620B2D" w:rsidRPr="00233AEC" w:rsidRDefault="00620B2D" w:rsidP="00620B2D">
      <w:pPr>
        <w:pStyle w:val="Title"/>
        <w:jc w:val="right"/>
        <w:rPr>
          <w:lang w:val="hr-HR"/>
        </w:rPr>
      </w:pPr>
    </w:p>
    <w:p w:rsidR="00620B2D" w:rsidRPr="00FE271D" w:rsidRDefault="000123D4" w:rsidP="00FE271D">
      <w:pPr>
        <w:pStyle w:val="Title"/>
        <w:rPr>
          <w:color w:val="FF0000"/>
          <w:sz w:val="52"/>
          <w:lang w:val="hr-HR"/>
        </w:rPr>
      </w:pPr>
      <w:r>
        <w:rPr>
          <w:color w:val="FF0000"/>
          <w:sz w:val="52"/>
          <w:lang w:val="hr-HR"/>
        </w:rPr>
        <w:t>Tehnička dokumentacija</w:t>
      </w:r>
    </w:p>
    <w:p w:rsidR="00620B2D" w:rsidRPr="00233AEC" w:rsidRDefault="00620B2D" w:rsidP="00620B2D">
      <w:pPr>
        <w:pStyle w:val="Title"/>
        <w:jc w:val="right"/>
        <w:rPr>
          <w:lang w:val="hr-HR"/>
        </w:rPr>
      </w:pPr>
    </w:p>
    <w:p w:rsidR="00620B2D" w:rsidRPr="003C4401" w:rsidRDefault="00E02CF9" w:rsidP="00E02CF9">
      <w:pPr>
        <w:pStyle w:val="Title"/>
        <w:spacing w:line="360" w:lineRule="auto"/>
        <w:jc w:val="right"/>
        <w:rPr>
          <w:rFonts w:ascii="Times New Roman" w:hAnsi="Times New Roman"/>
          <w:b w:val="0"/>
          <w:sz w:val="32"/>
          <w:szCs w:val="32"/>
          <w:lang w:val="hr-HR"/>
        </w:rPr>
      </w:pPr>
      <w:r w:rsidRPr="003C4401">
        <w:rPr>
          <w:rFonts w:ascii="Times New Roman" w:hAnsi="Times New Roman"/>
          <w:sz w:val="32"/>
          <w:szCs w:val="32"/>
          <w:lang w:val="hr-HR"/>
        </w:rPr>
        <w:t>Student</w:t>
      </w:r>
      <w:r w:rsidR="00620B2D" w:rsidRPr="003C4401">
        <w:rPr>
          <w:rFonts w:ascii="Times New Roman" w:hAnsi="Times New Roman"/>
          <w:sz w:val="32"/>
          <w:szCs w:val="32"/>
          <w:lang w:val="hr-HR"/>
        </w:rPr>
        <w:t xml:space="preserve">: </w:t>
      </w:r>
      <w:r w:rsidR="002A1B51">
        <w:rPr>
          <w:rFonts w:ascii="Times New Roman" w:hAnsi="Times New Roman"/>
          <w:b w:val="0"/>
          <w:sz w:val="32"/>
          <w:szCs w:val="32"/>
          <w:lang w:val="hr-HR"/>
        </w:rPr>
        <w:t>Jure Bajić</w:t>
      </w:r>
    </w:p>
    <w:p w:rsidR="00E02CF9" w:rsidRPr="003C4401" w:rsidRDefault="00E02CF9" w:rsidP="00E02CF9">
      <w:pPr>
        <w:spacing w:line="360" w:lineRule="auto"/>
        <w:rPr>
          <w:lang w:val="hr-HR"/>
        </w:rPr>
      </w:pPr>
    </w:p>
    <w:p w:rsidR="00620B2D" w:rsidRPr="003C4401" w:rsidRDefault="00E02CF9" w:rsidP="00E02CF9">
      <w:pPr>
        <w:spacing w:line="360" w:lineRule="auto"/>
        <w:jc w:val="right"/>
        <w:rPr>
          <w:sz w:val="32"/>
          <w:szCs w:val="32"/>
          <w:lang w:val="hr-HR"/>
        </w:rPr>
      </w:pPr>
      <w:r w:rsidRPr="003C4401">
        <w:rPr>
          <w:b/>
          <w:sz w:val="32"/>
          <w:szCs w:val="32"/>
          <w:lang w:val="hr-HR"/>
        </w:rPr>
        <w:t>Kolegij:</w:t>
      </w:r>
      <w:r w:rsidRPr="003C4401">
        <w:rPr>
          <w:sz w:val="32"/>
          <w:szCs w:val="32"/>
          <w:lang w:val="hr-HR"/>
        </w:rPr>
        <w:t xml:space="preserve"> Razvoj mobilnih aplikacija</w:t>
      </w:r>
    </w:p>
    <w:p w:rsidR="00BB0DA6" w:rsidRPr="003C4401" w:rsidRDefault="00633A81" w:rsidP="00E02CF9">
      <w:pPr>
        <w:pStyle w:val="Title"/>
        <w:spacing w:line="360" w:lineRule="auto"/>
        <w:jc w:val="right"/>
        <w:rPr>
          <w:rFonts w:ascii="Times New Roman" w:hAnsi="Times New Roman"/>
          <w:b w:val="0"/>
          <w:sz w:val="32"/>
          <w:szCs w:val="32"/>
          <w:lang w:val="hr-HR"/>
        </w:rPr>
      </w:pPr>
      <w:r w:rsidRPr="003C4401">
        <w:rPr>
          <w:rFonts w:ascii="Times New Roman" w:hAnsi="Times New Roman"/>
          <w:sz w:val="32"/>
          <w:szCs w:val="32"/>
          <w:lang w:val="hr-HR"/>
        </w:rPr>
        <w:t>Profesor</w:t>
      </w:r>
      <w:r w:rsidR="00620B2D" w:rsidRPr="003C4401">
        <w:rPr>
          <w:rFonts w:ascii="Times New Roman" w:hAnsi="Times New Roman"/>
          <w:sz w:val="32"/>
          <w:szCs w:val="32"/>
          <w:lang w:val="hr-HR"/>
        </w:rPr>
        <w:t xml:space="preserve">: </w:t>
      </w:r>
      <w:r w:rsidR="00E02CF9" w:rsidRPr="003C4401">
        <w:rPr>
          <w:rFonts w:ascii="Times New Roman" w:hAnsi="Times New Roman"/>
          <w:b w:val="0"/>
          <w:sz w:val="32"/>
          <w:szCs w:val="32"/>
          <w:lang w:val="hr-HR"/>
        </w:rPr>
        <w:t>Josip Balen</w:t>
      </w:r>
    </w:p>
    <w:p w:rsidR="00633A81" w:rsidRPr="003C4401" w:rsidRDefault="00633A81" w:rsidP="00633A81">
      <w:pPr>
        <w:jc w:val="right"/>
        <w:rPr>
          <w:sz w:val="32"/>
          <w:szCs w:val="32"/>
          <w:lang w:val="hr-HR"/>
        </w:rPr>
      </w:pPr>
      <w:r w:rsidRPr="003C4401">
        <w:rPr>
          <w:b/>
          <w:sz w:val="32"/>
          <w:szCs w:val="32"/>
          <w:lang w:val="hr-HR"/>
        </w:rPr>
        <w:t>Asistent:</w:t>
      </w:r>
      <w:r w:rsidRPr="003C4401">
        <w:rPr>
          <w:sz w:val="32"/>
          <w:szCs w:val="32"/>
          <w:lang w:val="hr-HR"/>
        </w:rPr>
        <w:t xml:space="preserve"> Bruno Zorić</w:t>
      </w: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DE4D1A" w:rsidRPr="00233AEC" w:rsidRDefault="00DE4D1A" w:rsidP="00033D01">
      <w:pPr>
        <w:pStyle w:val="Title"/>
        <w:rPr>
          <w:sz w:val="28"/>
          <w:lang w:val="hr-HR"/>
        </w:rPr>
        <w:sectPr w:rsidR="00DE4D1A" w:rsidRPr="00233AEC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7156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6E46" w:rsidRPr="00966E46" w:rsidRDefault="00966E46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966E46">
            <w:rPr>
              <w:rFonts w:ascii="Times New Roman" w:hAnsi="Times New Roman" w:cs="Times New Roman"/>
              <w:b/>
              <w:color w:val="auto"/>
            </w:rPr>
            <w:t>SADRŽAJ</w:t>
          </w:r>
        </w:p>
        <w:p w:rsidR="0001211B" w:rsidRDefault="00966E4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66E46">
            <w:rPr>
              <w:sz w:val="24"/>
              <w:szCs w:val="24"/>
            </w:rPr>
            <w:fldChar w:fldCharType="begin"/>
          </w:r>
          <w:r w:rsidRPr="00966E46">
            <w:rPr>
              <w:sz w:val="24"/>
              <w:szCs w:val="24"/>
            </w:rPr>
            <w:instrText xml:space="preserve"> TOC \o "1-3" \h \z \u </w:instrText>
          </w:r>
          <w:r w:rsidRPr="00966E46">
            <w:rPr>
              <w:sz w:val="24"/>
              <w:szCs w:val="24"/>
            </w:rPr>
            <w:fldChar w:fldCharType="separate"/>
          </w:r>
          <w:hyperlink w:anchor="_Toc487255991" w:history="1">
            <w:r w:rsidR="0001211B" w:rsidRPr="00661EE2">
              <w:rPr>
                <w:rStyle w:val="Hyperlink"/>
                <w:noProof/>
                <w:lang w:val="hr-HR"/>
              </w:rPr>
              <w:t>1.</w:t>
            </w:r>
            <w:r w:rsidR="00012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1211B" w:rsidRPr="00661EE2">
              <w:rPr>
                <w:rStyle w:val="Hyperlink"/>
                <w:noProof/>
                <w:lang w:val="hr-HR"/>
              </w:rPr>
              <w:t>OPIS RAZVIJENOG PROIZVODA</w:t>
            </w:r>
            <w:r w:rsidR="0001211B">
              <w:rPr>
                <w:noProof/>
                <w:webHidden/>
              </w:rPr>
              <w:tab/>
            </w:r>
            <w:r w:rsidR="0001211B">
              <w:rPr>
                <w:noProof/>
                <w:webHidden/>
              </w:rPr>
              <w:fldChar w:fldCharType="begin"/>
            </w:r>
            <w:r w:rsidR="0001211B">
              <w:rPr>
                <w:noProof/>
                <w:webHidden/>
              </w:rPr>
              <w:instrText xml:space="preserve"> PAGEREF _Toc487255991 \h </w:instrText>
            </w:r>
            <w:r w:rsidR="0001211B">
              <w:rPr>
                <w:noProof/>
                <w:webHidden/>
              </w:rPr>
            </w:r>
            <w:r w:rsidR="0001211B"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3</w:t>
            </w:r>
            <w:r w:rsidR="0001211B"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5992" w:history="1">
            <w:r w:rsidRPr="00661EE2">
              <w:rPr>
                <w:rStyle w:val="Hyperlink"/>
                <w:noProof/>
                <w:lang w:val="hr-H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5993" w:history="1">
            <w:r w:rsidRPr="00661EE2">
              <w:rPr>
                <w:rStyle w:val="Hyperlink"/>
                <w:noProof/>
                <w:lang w:val="hr-H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Popis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5994" w:history="1">
            <w:r w:rsidRPr="00661EE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5995" w:history="1">
            <w:r w:rsidRPr="00661EE2">
              <w:rPr>
                <w:rStyle w:val="Hyperlink"/>
                <w:noProof/>
                <w:lang w:val="hr-HR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Detalji i primjeri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5996" w:history="1">
            <w:r w:rsidRPr="00661EE2">
              <w:rPr>
                <w:rStyle w:val="Hyperlink"/>
                <w:noProof/>
                <w:lang w:val="hr-HR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5997" w:history="1">
            <w:r w:rsidRPr="00661EE2">
              <w:rPr>
                <w:rStyle w:val="Hyperlink"/>
                <w:noProof/>
                <w:lang w:val="hr-H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5998" w:history="1">
            <w:r w:rsidRPr="00661EE2">
              <w:rPr>
                <w:rStyle w:val="Hyperlink"/>
                <w:noProof/>
                <w:lang w:val="hr-H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TEHNIČKE ZNAČAJKE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5999" w:history="1">
            <w:r w:rsidRPr="00661EE2">
              <w:rPr>
                <w:rStyle w:val="Hyperlink"/>
                <w:noProof/>
                <w:lang w:val="hr-HR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Korištene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6000" w:history="1">
            <w:r w:rsidRPr="00661EE2">
              <w:rPr>
                <w:rStyle w:val="Hyperlink"/>
                <w:noProof/>
                <w:lang w:val="hr-H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UPUTE ZA KORIŠTENJE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1B" w:rsidRDefault="0001211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87256001" w:history="1">
            <w:r w:rsidRPr="00661EE2">
              <w:rPr>
                <w:rStyle w:val="Hyperlink"/>
                <w:noProof/>
                <w:lang w:val="hr-H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61EE2">
              <w:rPr>
                <w:rStyle w:val="Hyperlink"/>
                <w:noProof/>
                <w:lang w:val="hr-HR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4A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E46" w:rsidRDefault="00966E46" w:rsidP="00966E46">
          <w:pPr>
            <w:spacing w:line="360" w:lineRule="auto"/>
            <w:jc w:val="both"/>
          </w:pPr>
          <w:r w:rsidRPr="00966E4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C219C" w:rsidRDefault="002C219C" w:rsidP="00966E46">
      <w:pPr>
        <w:pStyle w:val="TOCHeading"/>
      </w:pPr>
    </w:p>
    <w:p w:rsidR="004A04DC" w:rsidRPr="004A04DC" w:rsidRDefault="004A04DC" w:rsidP="004A04DC">
      <w:pPr>
        <w:rPr>
          <w:lang w:val="hr-HR"/>
        </w:rPr>
      </w:pPr>
    </w:p>
    <w:p w:rsidR="00B1522E" w:rsidRDefault="00B1522E">
      <w:pPr>
        <w:widowControl/>
        <w:spacing w:line="240" w:lineRule="auto"/>
        <w:rPr>
          <w:rFonts w:ascii="Arial" w:hAnsi="Arial"/>
          <w:b/>
          <w:sz w:val="36"/>
          <w:lang w:val="hr-HR"/>
        </w:rPr>
      </w:pPr>
      <w:r>
        <w:rPr>
          <w:lang w:val="hr-HR"/>
        </w:rPr>
        <w:br w:type="page"/>
      </w:r>
      <w:bookmarkStart w:id="0" w:name="_GoBack"/>
      <w:bookmarkEnd w:id="0"/>
    </w:p>
    <w:p w:rsidR="003A7162" w:rsidRPr="004210B0" w:rsidRDefault="005C0E42" w:rsidP="00B1522E">
      <w:pPr>
        <w:pStyle w:val="Title"/>
        <w:spacing w:after="240" w:line="360" w:lineRule="auto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lastRenderedPageBreak/>
        <w:t>TEHNIČKA DOKUMENTACIJA</w:t>
      </w:r>
    </w:p>
    <w:p w:rsidR="003A7162" w:rsidRPr="004210B0" w:rsidRDefault="005C0E42" w:rsidP="004210B0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1" w:name="_Toc482891136"/>
      <w:bookmarkStart w:id="2" w:name="_Toc487255991"/>
      <w:r>
        <w:rPr>
          <w:rFonts w:ascii="Times New Roman" w:hAnsi="Times New Roman"/>
          <w:sz w:val="32"/>
          <w:szCs w:val="32"/>
          <w:lang w:val="hr-HR"/>
        </w:rPr>
        <w:t>OPIS RAZVIJENOG PROIZVODA</w:t>
      </w:r>
      <w:bookmarkEnd w:id="1"/>
      <w:bookmarkEnd w:id="2"/>
    </w:p>
    <w:p w:rsidR="002A1B51" w:rsidRDefault="002A1B51" w:rsidP="00392E7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ToDoo je</w:t>
      </w:r>
      <w:r w:rsidR="00237733" w:rsidRPr="003C4401">
        <w:rPr>
          <w:sz w:val="24"/>
          <w:szCs w:val="24"/>
          <w:lang w:val="hr-HR"/>
        </w:rPr>
        <w:t xml:space="preserve"> </w:t>
      </w:r>
      <w:r w:rsidR="006642A7">
        <w:rPr>
          <w:sz w:val="24"/>
          <w:szCs w:val="24"/>
          <w:lang w:val="hr-HR"/>
        </w:rPr>
        <w:t xml:space="preserve">aplikacija </w:t>
      </w:r>
      <w:r w:rsidR="00976838" w:rsidRPr="003C4401">
        <w:rPr>
          <w:sz w:val="24"/>
          <w:szCs w:val="24"/>
          <w:lang w:val="hr-HR"/>
        </w:rPr>
        <w:t>za</w:t>
      </w:r>
      <w:r w:rsidR="00363584" w:rsidRPr="003C4401">
        <w:rPr>
          <w:sz w:val="24"/>
          <w:szCs w:val="24"/>
          <w:lang w:val="hr-HR"/>
        </w:rPr>
        <w:t xml:space="preserve"> </w:t>
      </w:r>
      <w:r w:rsidR="00976838" w:rsidRPr="003C4401">
        <w:rPr>
          <w:sz w:val="24"/>
          <w:szCs w:val="24"/>
          <w:lang w:val="hr-HR"/>
        </w:rPr>
        <w:t>Android mobilne uređaje koja služi</w:t>
      </w:r>
      <w:r w:rsidR="00237733" w:rsidRPr="003C4401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aplikacija za vođenje projekata</w:t>
      </w:r>
      <w:r w:rsidR="00976838" w:rsidRPr="003C4401">
        <w:rPr>
          <w:sz w:val="24"/>
          <w:szCs w:val="24"/>
          <w:lang w:val="hr-HR"/>
        </w:rPr>
        <w:t>.</w:t>
      </w:r>
      <w:r>
        <w:rPr>
          <w:sz w:val="24"/>
          <w:szCs w:val="24"/>
          <w:lang w:val="hr-HR"/>
        </w:rPr>
        <w:t xml:space="preserve">  Aplikacija omogućuje korisniku upravljanje projektim</w:t>
      </w:r>
      <w:r w:rsidR="000123D4">
        <w:rPr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 zajedno s svojim prijateljiima, te raspodjelu odgovornosti unutar projekta. Svaki projekt ima kategorije zadataka i svaka kategorija ima određene </w:t>
      </w:r>
      <w:r w:rsidR="000123D4">
        <w:rPr>
          <w:sz w:val="24"/>
          <w:szCs w:val="24"/>
          <w:lang w:val="hr-HR"/>
        </w:rPr>
        <w:t xml:space="preserve">zadatke koje korisnik postavlja sebi ili drugima. Korisnik ima mogućnost se prijaviti i registrirati u aplikaciji, te nakon prijave svi se njegovi podaci sinkroniziraju s servera. </w:t>
      </w:r>
      <w:r w:rsidR="0042556F">
        <w:rPr>
          <w:sz w:val="24"/>
          <w:szCs w:val="24"/>
          <w:lang w:val="hr-HR"/>
        </w:rPr>
        <w:t>Korisnik ima mogućnost kreiranja projekata, kategorija zadataka i zadataka. Korisnik može mjenjati parametre projekta, može dovrsavati zadatke i pratiti tijek razvoja projekta.</w:t>
      </w: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A23B7F" w:rsidRDefault="00A23B7F" w:rsidP="00392E74">
      <w:pPr>
        <w:spacing w:line="360" w:lineRule="auto"/>
        <w:jc w:val="both"/>
        <w:rPr>
          <w:sz w:val="24"/>
          <w:szCs w:val="24"/>
          <w:lang w:val="hr-HR"/>
        </w:rPr>
      </w:pPr>
    </w:p>
    <w:p w:rsidR="00EA1A44" w:rsidRPr="002F0156" w:rsidRDefault="00176F75" w:rsidP="00D001E7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3" w:name="_Toc482891137"/>
      <w:bookmarkStart w:id="4" w:name="_Toc487255992"/>
      <w:r>
        <w:rPr>
          <w:rFonts w:ascii="Times New Roman" w:hAnsi="Times New Roman"/>
          <w:sz w:val="32"/>
          <w:szCs w:val="32"/>
          <w:lang w:val="hr-HR"/>
        </w:rPr>
        <w:lastRenderedPageBreak/>
        <w:t>KORISNIČKI ZAHTJEVI</w:t>
      </w:r>
      <w:bookmarkEnd w:id="3"/>
      <w:bookmarkEnd w:id="4"/>
    </w:p>
    <w:p w:rsidR="00EA1A44" w:rsidRPr="00D001E7" w:rsidRDefault="00EA1A44" w:rsidP="00D001E7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5" w:name="_Toc343997046"/>
      <w:bookmarkStart w:id="6" w:name="_Toc482891138"/>
      <w:bookmarkStart w:id="7" w:name="_Toc487255993"/>
      <w:r w:rsidRPr="00A16C8B">
        <w:rPr>
          <w:rFonts w:ascii="Times New Roman" w:hAnsi="Times New Roman"/>
          <w:sz w:val="28"/>
          <w:szCs w:val="28"/>
          <w:lang w:val="hr-HR"/>
        </w:rPr>
        <w:t>Popis zahtjeva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894"/>
        <w:gridCol w:w="1122"/>
        <w:gridCol w:w="5853"/>
        <w:gridCol w:w="890"/>
      </w:tblGrid>
      <w:tr w:rsidR="00EA1A44" w:rsidRPr="00D422E5" w:rsidTr="00850417">
        <w:trPr>
          <w:trHeight w:val="432"/>
        </w:trPr>
        <w:tc>
          <w:tcPr>
            <w:tcW w:w="316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478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Status</w:t>
            </w:r>
          </w:p>
        </w:tc>
        <w:tc>
          <w:tcPr>
            <w:tcW w:w="600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Prioritet</w:t>
            </w:r>
          </w:p>
        </w:tc>
        <w:tc>
          <w:tcPr>
            <w:tcW w:w="3130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Opis</w:t>
            </w:r>
          </w:p>
        </w:tc>
        <w:tc>
          <w:tcPr>
            <w:tcW w:w="476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UC</w:t>
            </w:r>
          </w:p>
        </w:tc>
      </w:tr>
      <w:tr w:rsidR="00EA1A44" w:rsidRPr="00D422E5" w:rsidTr="00850417">
        <w:tc>
          <w:tcPr>
            <w:tcW w:w="316" w:type="pct"/>
            <w:shd w:val="clear" w:color="auto" w:fill="E6E6E6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</w:p>
        </w:tc>
        <w:tc>
          <w:tcPr>
            <w:tcW w:w="478" w:type="pct"/>
            <w:shd w:val="clear" w:color="auto" w:fill="E6E6E6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600" w:type="pct"/>
            <w:shd w:val="clear" w:color="auto" w:fill="E6E6E6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130" w:type="pct"/>
            <w:shd w:val="clear" w:color="auto" w:fill="E6E6E6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Generalni zahtjevi korisnika</w:t>
            </w:r>
          </w:p>
        </w:tc>
        <w:tc>
          <w:tcPr>
            <w:tcW w:w="476" w:type="pct"/>
            <w:shd w:val="clear" w:color="auto" w:fill="E6E6E6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4136AA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 sustavu postoje različiti projekti</w:t>
            </w:r>
            <w:r w:rsidR="00A702B5"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-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4136AA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Osnovne informacije o projektu kao što su broj obavljenih zadataka su prikazane.</w:t>
            </w:r>
          </w:p>
        </w:tc>
        <w:tc>
          <w:tcPr>
            <w:tcW w:w="476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-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4136AA" w:rsidP="00D944F5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izmjeniti svaki projekt.</w:t>
            </w:r>
          </w:p>
        </w:tc>
        <w:tc>
          <w:tcPr>
            <w:tcW w:w="476" w:type="pct"/>
            <w:vAlign w:val="center"/>
          </w:tcPr>
          <w:p w:rsidR="00EA1A44" w:rsidRPr="00760FEF" w:rsidRDefault="00C953F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887C8E" w:rsidP="00D944F5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</w:t>
            </w:r>
            <w:r w:rsidR="00D61994">
              <w:rPr>
                <w:sz w:val="24"/>
                <w:szCs w:val="24"/>
                <w:lang w:val="hr-HR"/>
              </w:rPr>
              <w:t>snik može vidjeti zadatke svih svojih</w:t>
            </w:r>
            <w:r>
              <w:rPr>
                <w:sz w:val="24"/>
                <w:szCs w:val="24"/>
                <w:lang w:val="hr-HR"/>
              </w:rPr>
              <w:t xml:space="preserve"> projek</w:t>
            </w:r>
            <w:r w:rsidR="00BF653B">
              <w:rPr>
                <w:sz w:val="24"/>
                <w:szCs w:val="24"/>
                <w:lang w:val="hr-HR"/>
              </w:rPr>
              <w:t>a</w:t>
            </w:r>
            <w:r>
              <w:rPr>
                <w:sz w:val="24"/>
                <w:szCs w:val="24"/>
                <w:lang w:val="hr-HR"/>
              </w:rPr>
              <w:t>ta.</w:t>
            </w:r>
          </w:p>
        </w:tc>
        <w:tc>
          <w:tcPr>
            <w:tcW w:w="476" w:type="pct"/>
            <w:vAlign w:val="center"/>
          </w:tcPr>
          <w:p w:rsidR="00EA1A44" w:rsidRPr="00760FEF" w:rsidRDefault="00C953F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UC1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C33270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3130" w:type="pct"/>
          </w:tcPr>
          <w:p w:rsidR="00EA1A44" w:rsidRPr="00760FEF" w:rsidRDefault="00887C8E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dodati zadatke svojim projektima.</w:t>
            </w:r>
          </w:p>
        </w:tc>
        <w:tc>
          <w:tcPr>
            <w:tcW w:w="476" w:type="pct"/>
            <w:vAlign w:val="center"/>
          </w:tcPr>
          <w:p w:rsidR="00EA1A44" w:rsidRPr="00760FEF" w:rsidRDefault="007B4C97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C953F4">
              <w:rPr>
                <w:sz w:val="24"/>
                <w:szCs w:val="24"/>
                <w:lang w:val="hr-HR"/>
              </w:rPr>
              <w:t>2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BF653B" w:rsidP="0073711A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prima obavijest kada se bliži rokozvršavanja projekta.</w:t>
            </w:r>
          </w:p>
        </w:tc>
        <w:tc>
          <w:tcPr>
            <w:tcW w:w="476" w:type="pct"/>
            <w:vAlign w:val="center"/>
          </w:tcPr>
          <w:p w:rsidR="00EA1A44" w:rsidRPr="00760FEF" w:rsidRDefault="007B4C97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C953F4">
              <w:rPr>
                <w:sz w:val="24"/>
                <w:szCs w:val="24"/>
                <w:lang w:val="hr-HR"/>
              </w:rPr>
              <w:t>3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607242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brisati zadatke.</w:t>
            </w:r>
          </w:p>
        </w:tc>
        <w:tc>
          <w:tcPr>
            <w:tcW w:w="476" w:type="pct"/>
            <w:vAlign w:val="center"/>
          </w:tcPr>
          <w:p w:rsidR="00EA1A44" w:rsidRPr="00760FEF" w:rsidRDefault="007B4C97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C953F4">
              <w:rPr>
                <w:sz w:val="24"/>
                <w:szCs w:val="24"/>
                <w:lang w:val="hr-HR"/>
              </w:rPr>
              <w:t>4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C33270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3130" w:type="pct"/>
          </w:tcPr>
          <w:p w:rsidR="00EA1A44" w:rsidRPr="00760FEF" w:rsidRDefault="005D4B1B" w:rsidP="00BE54BE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dodavati nove članove u projekt.</w:t>
            </w:r>
          </w:p>
        </w:tc>
        <w:tc>
          <w:tcPr>
            <w:tcW w:w="476" w:type="pct"/>
            <w:vAlign w:val="center"/>
          </w:tcPr>
          <w:p w:rsidR="00EA1A44" w:rsidRPr="00760FEF" w:rsidRDefault="007B4C97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C953F4">
              <w:rPr>
                <w:sz w:val="24"/>
                <w:szCs w:val="24"/>
                <w:lang w:val="hr-HR"/>
              </w:rPr>
              <w:t>5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3130" w:type="pct"/>
          </w:tcPr>
          <w:p w:rsidR="00EA1A44" w:rsidRPr="00760FEF" w:rsidRDefault="005D4B1B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kreirati skupinuu zadataka ili kategoriju.</w:t>
            </w:r>
          </w:p>
        </w:tc>
        <w:tc>
          <w:tcPr>
            <w:tcW w:w="476" w:type="pct"/>
            <w:vAlign w:val="center"/>
          </w:tcPr>
          <w:p w:rsidR="00EA1A44" w:rsidRPr="00760FEF" w:rsidRDefault="007B4C97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10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785820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5D4B1B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brisati skupine zadataka.</w:t>
            </w:r>
          </w:p>
        </w:tc>
        <w:tc>
          <w:tcPr>
            <w:tcW w:w="476" w:type="pct"/>
            <w:vAlign w:val="center"/>
          </w:tcPr>
          <w:p w:rsidR="00EA1A44" w:rsidRPr="00760FEF" w:rsidRDefault="007B4C97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C953F4">
              <w:rPr>
                <w:sz w:val="24"/>
                <w:szCs w:val="24"/>
                <w:lang w:val="hr-HR"/>
              </w:rPr>
              <w:t>6</w:t>
            </w: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11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785820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C33270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Sustav treba biti napravljen za Android mobilnu platformu</w:t>
            </w:r>
          </w:p>
        </w:tc>
        <w:tc>
          <w:tcPr>
            <w:tcW w:w="476" w:type="pct"/>
            <w:vAlign w:val="center"/>
          </w:tcPr>
          <w:p w:rsidR="00EA1A44" w:rsidRPr="00760FEF" w:rsidRDefault="005B406D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</w:tbl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C96315" w:rsidRDefault="00EA1A44" w:rsidP="004210B0">
      <w:pPr>
        <w:pStyle w:val="Heading2"/>
        <w:spacing w:before="0" w:after="240" w:line="360" w:lineRule="auto"/>
        <w:rPr>
          <w:rFonts w:ascii="Times New Roman" w:hAnsi="Times New Roman"/>
          <w:b w:val="0"/>
          <w:i/>
          <w:sz w:val="28"/>
          <w:szCs w:val="28"/>
        </w:rPr>
      </w:pPr>
      <w:r w:rsidRPr="00D422E5">
        <w:rPr>
          <w:lang w:val="hr-HR"/>
        </w:rPr>
        <w:br w:type="page"/>
      </w:r>
      <w:bookmarkStart w:id="8" w:name="_Toc343960344"/>
      <w:bookmarkStart w:id="9" w:name="_Toc343960642"/>
      <w:bookmarkStart w:id="10" w:name="_Toc343997047"/>
      <w:bookmarkStart w:id="11" w:name="_Toc482891139"/>
      <w:bookmarkStart w:id="12" w:name="_Toc487255994"/>
      <w:r w:rsidRPr="00C96315">
        <w:rPr>
          <w:rFonts w:ascii="Times New Roman" w:hAnsi="Times New Roman"/>
          <w:sz w:val="28"/>
          <w:szCs w:val="28"/>
          <w:lang w:val="hr-HR"/>
        </w:rPr>
        <w:lastRenderedPageBreak/>
        <w:t>Slučajevi korištenja</w:t>
      </w:r>
      <w:bookmarkEnd w:id="8"/>
      <w:bookmarkEnd w:id="9"/>
      <w:bookmarkEnd w:id="10"/>
      <w:bookmarkEnd w:id="11"/>
      <w:bookmarkEnd w:id="12"/>
    </w:p>
    <w:p w:rsidR="00EA1A44" w:rsidRPr="00EA1A44" w:rsidRDefault="00EA1A44" w:rsidP="00EA1A4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FB4692">
        <w:tc>
          <w:tcPr>
            <w:tcW w:w="1121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3879" w:type="pct"/>
          </w:tcPr>
          <w:p w:rsidR="00EA1A44" w:rsidRPr="00D422E5" w:rsidRDefault="00EA1A44" w:rsidP="004D3DA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UC1</w:t>
            </w:r>
          </w:p>
        </w:tc>
      </w:tr>
      <w:tr w:rsidR="00EA1A44" w:rsidRPr="00D422E5" w:rsidTr="00FB4692">
        <w:tc>
          <w:tcPr>
            <w:tcW w:w="1121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3879" w:type="pct"/>
          </w:tcPr>
          <w:p w:rsidR="00EA1A44" w:rsidRPr="00D422E5" w:rsidRDefault="00D74BF7" w:rsidP="004D3DAD">
            <w:pPr>
              <w:spacing w:before="80"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Stvaranje projekta</w:t>
            </w:r>
          </w:p>
        </w:tc>
      </w:tr>
      <w:tr w:rsidR="00EA1A44" w:rsidRPr="00D422E5" w:rsidTr="00FB4692">
        <w:tc>
          <w:tcPr>
            <w:tcW w:w="1121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3879" w:type="pct"/>
          </w:tcPr>
          <w:p w:rsidR="00EA1A44" w:rsidRPr="00D422E5" w:rsidRDefault="00D74BF7" w:rsidP="004D3DA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kreira novi projekt</w:t>
            </w:r>
          </w:p>
        </w:tc>
      </w:tr>
      <w:tr w:rsidR="00EA1A44" w:rsidRPr="00D422E5" w:rsidTr="00FB4692">
        <w:tc>
          <w:tcPr>
            <w:tcW w:w="1121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3879" w:type="pct"/>
          </w:tcPr>
          <w:p w:rsidR="00EA1A44" w:rsidRPr="00D422E5" w:rsidRDefault="00D74BF7" w:rsidP="004D3DA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Internetska veza, te uspješna prijava</w:t>
            </w:r>
          </w:p>
        </w:tc>
      </w:tr>
      <w:tr w:rsidR="00EA1A44" w:rsidRPr="00D422E5" w:rsidTr="00FB4692">
        <w:tc>
          <w:tcPr>
            <w:tcW w:w="1121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3879" w:type="pct"/>
          </w:tcPr>
          <w:p w:rsidR="00EA1A44" w:rsidRPr="00D422E5" w:rsidRDefault="00D74BF7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tipkalo za kreiranje projekta</w:t>
            </w:r>
          </w:p>
          <w:p w:rsidR="00EA1A44" w:rsidRPr="00D422E5" w:rsidRDefault="00D74BF7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Korinsik ispunjava bitne elemente projekta</w:t>
            </w:r>
          </w:p>
          <w:p w:rsidR="00EA1A44" w:rsidRPr="00D422E5" w:rsidRDefault="00D74BF7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tipkalo „Create“</w:t>
            </w:r>
          </w:p>
          <w:p w:rsidR="00EA1A44" w:rsidRPr="00D422E5" w:rsidRDefault="00D74BF7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pričeka da se zahtjev obradi</w:t>
            </w:r>
          </w:p>
          <w:p w:rsidR="00EA1A44" w:rsidRPr="00D422E5" w:rsidRDefault="00D74BF7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Uspješno kreiran projekt</w:t>
            </w:r>
          </w:p>
        </w:tc>
      </w:tr>
      <w:tr w:rsidR="00EA1A44" w:rsidRPr="00D422E5" w:rsidTr="00FB4692">
        <w:tc>
          <w:tcPr>
            <w:tcW w:w="1121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3879" w:type="pct"/>
          </w:tcPr>
          <w:p w:rsidR="00FB4692" w:rsidRDefault="00FB4692" w:rsidP="00FB4692">
            <w:pPr>
              <w:pStyle w:val="ListParagraph"/>
              <w:keepNext/>
              <w:numPr>
                <w:ilvl w:val="0"/>
                <w:numId w:val="38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Internetska veza je pukla, projekt nije kreiran</w:t>
            </w:r>
          </w:p>
          <w:p w:rsidR="00B03FDD" w:rsidRPr="00FB4692" w:rsidRDefault="00B03FDD" w:rsidP="00B03FDD">
            <w:pPr>
              <w:pStyle w:val="ListParagraph"/>
              <w:keepNext/>
              <w:numPr>
                <w:ilvl w:val="0"/>
                <w:numId w:val="41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Prikazuje se Toast poruka</w:t>
            </w:r>
          </w:p>
        </w:tc>
      </w:tr>
    </w:tbl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2C237E">
        <w:tc>
          <w:tcPr>
            <w:tcW w:w="1121" w:type="pct"/>
            <w:shd w:val="clear" w:color="auto" w:fill="F3F3F3"/>
          </w:tcPr>
          <w:p w:rsidR="00EA1A44" w:rsidRPr="00D422E5" w:rsidRDefault="00EA1A44" w:rsidP="00305D15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3879" w:type="pct"/>
          </w:tcPr>
          <w:p w:rsidR="00EA1A44" w:rsidRPr="00D422E5" w:rsidRDefault="00EA1A44" w:rsidP="00305D15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UC2</w:t>
            </w:r>
          </w:p>
        </w:tc>
      </w:tr>
      <w:tr w:rsidR="00EA1A44" w:rsidRPr="00D422E5" w:rsidTr="002C237E">
        <w:tc>
          <w:tcPr>
            <w:tcW w:w="1121" w:type="pct"/>
            <w:shd w:val="clear" w:color="auto" w:fill="F3F3F3"/>
          </w:tcPr>
          <w:p w:rsidR="00EA1A44" w:rsidRPr="00D422E5" w:rsidRDefault="00EA1A44" w:rsidP="00305D15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3879" w:type="pct"/>
          </w:tcPr>
          <w:p w:rsidR="00EA1A44" w:rsidRPr="00D422E5" w:rsidRDefault="00FB4692" w:rsidP="00305D15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Brisanje projekta</w:t>
            </w:r>
          </w:p>
        </w:tc>
      </w:tr>
      <w:tr w:rsidR="00EA1A44" w:rsidRPr="00D422E5" w:rsidTr="002C237E">
        <w:tc>
          <w:tcPr>
            <w:tcW w:w="1121" w:type="pct"/>
            <w:shd w:val="clear" w:color="auto" w:fill="F3F3F3"/>
          </w:tcPr>
          <w:p w:rsidR="00EA1A44" w:rsidRPr="00D422E5" w:rsidRDefault="00EA1A44" w:rsidP="00305D15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3879" w:type="pct"/>
          </w:tcPr>
          <w:p w:rsidR="00EA1A44" w:rsidRPr="00D422E5" w:rsidRDefault="00FB4692" w:rsidP="00305D15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briše projekt</w:t>
            </w:r>
          </w:p>
        </w:tc>
      </w:tr>
      <w:tr w:rsidR="00EA1A44" w:rsidRPr="00D422E5" w:rsidTr="002C237E">
        <w:tc>
          <w:tcPr>
            <w:tcW w:w="1121" w:type="pct"/>
            <w:shd w:val="clear" w:color="auto" w:fill="F3F3F3"/>
          </w:tcPr>
          <w:p w:rsidR="00EA1A44" w:rsidRPr="00D422E5" w:rsidRDefault="00EA1A44" w:rsidP="00305D15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3879" w:type="pct"/>
          </w:tcPr>
          <w:p w:rsidR="00EA1A44" w:rsidRPr="00D422E5" w:rsidRDefault="00FB4692" w:rsidP="00305D15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Internetska veza, te uspješna prijava, i već postojeći projekt</w:t>
            </w:r>
          </w:p>
        </w:tc>
      </w:tr>
      <w:tr w:rsidR="00EA1A44" w:rsidRPr="00D422E5" w:rsidTr="002C237E">
        <w:tc>
          <w:tcPr>
            <w:tcW w:w="1121" w:type="pct"/>
            <w:shd w:val="clear" w:color="auto" w:fill="F3F3F3"/>
          </w:tcPr>
          <w:p w:rsidR="00EA1A44" w:rsidRPr="00D422E5" w:rsidRDefault="00EA1A44" w:rsidP="00305D15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3879" w:type="pct"/>
          </w:tcPr>
          <w:p w:rsidR="00EA1A44" w:rsidRDefault="00FB4692" w:rsidP="00305D1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ulazi u detaljan pregled projekta koji želi obrisati</w:t>
            </w:r>
          </w:p>
          <w:p w:rsidR="00FB4692" w:rsidRDefault="00FB4692" w:rsidP="00305D1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gumb za brisanje</w:t>
            </w:r>
          </w:p>
          <w:p w:rsidR="00FB4692" w:rsidRDefault="00FB4692" w:rsidP="00305D1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potvrđuje brisanje projekta pomoću dijaloga</w:t>
            </w:r>
          </w:p>
          <w:p w:rsidR="00FB4692" w:rsidRPr="00D422E5" w:rsidRDefault="00FB4692" w:rsidP="00305D1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Projekt biva obrisan i korisnik se vraća u glavni izbornik</w:t>
            </w:r>
          </w:p>
        </w:tc>
      </w:tr>
      <w:tr w:rsidR="00EA1A44" w:rsidRPr="00D422E5" w:rsidTr="002C237E">
        <w:tc>
          <w:tcPr>
            <w:tcW w:w="1121" w:type="pct"/>
            <w:shd w:val="clear" w:color="auto" w:fill="F3F3F3"/>
          </w:tcPr>
          <w:p w:rsidR="00EA1A44" w:rsidRPr="00D422E5" w:rsidRDefault="00EA1A44" w:rsidP="00305D15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3879" w:type="pct"/>
          </w:tcPr>
          <w:p w:rsidR="00EA1A44" w:rsidRPr="00B03FDD" w:rsidRDefault="005A5706" w:rsidP="00B03FDD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B03FDD">
              <w:rPr>
                <w:iCs/>
                <w:color w:val="000000"/>
                <w:sz w:val="24"/>
                <w:szCs w:val="24"/>
                <w:lang w:val="hr-HR"/>
              </w:rPr>
              <w:t xml:space="preserve">Internetska veza je pukla, projekt nije obrisan </w:t>
            </w:r>
          </w:p>
          <w:p w:rsidR="00B03FDD" w:rsidRPr="00B03FDD" w:rsidRDefault="00B03FDD" w:rsidP="00B03FDD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Prikazuje se Toast poruka</w:t>
            </w:r>
          </w:p>
        </w:tc>
      </w:tr>
    </w:tbl>
    <w:p w:rsidR="00EA1A44" w:rsidRDefault="00EA1A44" w:rsidP="00EA1A44">
      <w:pPr>
        <w:rPr>
          <w:lang w:val="hr-HR"/>
        </w:rPr>
      </w:pPr>
    </w:p>
    <w:p w:rsidR="005A5706" w:rsidRDefault="005A5706" w:rsidP="00EA1A44">
      <w:pPr>
        <w:rPr>
          <w:lang w:val="hr-HR"/>
        </w:rPr>
      </w:pPr>
    </w:p>
    <w:p w:rsidR="005A5706" w:rsidRDefault="005A5706" w:rsidP="00EA1A44">
      <w:pPr>
        <w:rPr>
          <w:lang w:val="hr-HR"/>
        </w:rPr>
      </w:pPr>
    </w:p>
    <w:p w:rsidR="005A5706" w:rsidRPr="00D422E5" w:rsidRDefault="005A5706" w:rsidP="00EA1A44">
      <w:pPr>
        <w:rPr>
          <w:lang w:val="hr-HR"/>
        </w:rPr>
      </w:pPr>
    </w:p>
    <w:p w:rsidR="00EA1A44" w:rsidRPr="00D422E5" w:rsidRDefault="00EA1A44" w:rsidP="00EA1A44">
      <w:pPr>
        <w:widowControl/>
        <w:spacing w:after="200" w:line="276" w:lineRule="auto"/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227CA7">
        <w:tc>
          <w:tcPr>
            <w:tcW w:w="1121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ID slučaja</w:t>
            </w:r>
          </w:p>
        </w:tc>
        <w:tc>
          <w:tcPr>
            <w:tcW w:w="3879" w:type="pct"/>
          </w:tcPr>
          <w:p w:rsidR="00EA1A44" w:rsidRPr="00D422E5" w:rsidRDefault="00EA1A44" w:rsidP="00707E0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UC3</w:t>
            </w:r>
          </w:p>
        </w:tc>
      </w:tr>
      <w:tr w:rsidR="00EA1A44" w:rsidRPr="00D422E5" w:rsidTr="00227CA7">
        <w:tc>
          <w:tcPr>
            <w:tcW w:w="1121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3879" w:type="pct"/>
          </w:tcPr>
          <w:p w:rsidR="00EA1A44" w:rsidRPr="00D422E5" w:rsidRDefault="00227CA7" w:rsidP="00707E0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Dodavanje zadatka</w:t>
            </w:r>
          </w:p>
        </w:tc>
      </w:tr>
      <w:tr w:rsidR="00EA1A44" w:rsidRPr="00D422E5" w:rsidTr="00227CA7">
        <w:tc>
          <w:tcPr>
            <w:tcW w:w="1121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3879" w:type="pct"/>
          </w:tcPr>
          <w:p w:rsidR="00EA1A44" w:rsidRPr="00761956" w:rsidRDefault="00227CA7" w:rsidP="00641E8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761956">
              <w:rPr>
                <w:sz w:val="24"/>
                <w:szCs w:val="24"/>
                <w:lang w:val="hr-HR"/>
              </w:rPr>
              <w:t>Korisnik u detaljnom pregledu projekta dodaje zadatak</w:t>
            </w:r>
          </w:p>
        </w:tc>
      </w:tr>
      <w:tr w:rsidR="00227CA7" w:rsidRPr="00D422E5" w:rsidTr="00227CA7">
        <w:tc>
          <w:tcPr>
            <w:tcW w:w="1121" w:type="pct"/>
            <w:shd w:val="clear" w:color="auto" w:fill="F3F3F3"/>
          </w:tcPr>
          <w:p w:rsidR="00227CA7" w:rsidRPr="00D422E5" w:rsidRDefault="00227CA7" w:rsidP="00227CA7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3879" w:type="pct"/>
          </w:tcPr>
          <w:p w:rsidR="00227CA7" w:rsidRPr="00D422E5" w:rsidRDefault="00227CA7" w:rsidP="00227CA7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Internetska veza, te uspješna prijava, i već postojeći projekt kao i kategorija</w:t>
            </w:r>
          </w:p>
        </w:tc>
      </w:tr>
      <w:tr w:rsidR="00227CA7" w:rsidRPr="00D422E5" w:rsidTr="00227CA7">
        <w:tc>
          <w:tcPr>
            <w:tcW w:w="1121" w:type="pct"/>
            <w:shd w:val="clear" w:color="auto" w:fill="F3F3F3"/>
          </w:tcPr>
          <w:p w:rsidR="00227CA7" w:rsidRPr="00D422E5" w:rsidRDefault="00227CA7" w:rsidP="00227CA7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3879" w:type="pct"/>
          </w:tcPr>
          <w:p w:rsidR="00227CA7" w:rsidRPr="00D422E5" w:rsidRDefault="00227CA7" w:rsidP="00227CA7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odabire </w:t>
            </w:r>
            <w:r>
              <w:rPr>
                <w:color w:val="000000"/>
                <w:sz w:val="24"/>
                <w:szCs w:val="24"/>
                <w:lang w:val="hr-HR"/>
              </w:rPr>
              <w:t>gum za kreiranje zadatka</w:t>
            </w:r>
          </w:p>
          <w:p w:rsidR="00227CA7" w:rsidRPr="00D422E5" w:rsidRDefault="00227CA7" w:rsidP="00227CA7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Korisnk ispunjava potrebne podatke za kreiranje zadatka</w:t>
            </w:r>
          </w:p>
          <w:p w:rsidR="00227CA7" w:rsidRPr="00D422E5" w:rsidRDefault="00227CA7" w:rsidP="00227CA7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gumb „Create“ kaok bi kreirao zadatak</w:t>
            </w:r>
          </w:p>
          <w:p w:rsidR="00227CA7" w:rsidRPr="00D422E5" w:rsidRDefault="00227CA7" w:rsidP="00227CA7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pričeka da se zahtjev obradi</w:t>
            </w:r>
          </w:p>
          <w:p w:rsidR="00227CA7" w:rsidRDefault="00227CA7" w:rsidP="00227CA7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Uspješno kreiran zadatak</w:t>
            </w:r>
          </w:p>
          <w:p w:rsidR="00227CA7" w:rsidRPr="00D422E5" w:rsidRDefault="00227CA7" w:rsidP="00227CA7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se upućuje na stranicu projekta</w:t>
            </w:r>
          </w:p>
        </w:tc>
      </w:tr>
      <w:tr w:rsidR="00227CA7" w:rsidRPr="00D422E5" w:rsidTr="00227CA7">
        <w:tc>
          <w:tcPr>
            <w:tcW w:w="1121" w:type="pct"/>
            <w:shd w:val="clear" w:color="auto" w:fill="F3F3F3"/>
          </w:tcPr>
          <w:p w:rsidR="00227CA7" w:rsidRPr="00D422E5" w:rsidRDefault="00227CA7" w:rsidP="00227CA7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3879" w:type="pct"/>
          </w:tcPr>
          <w:p w:rsidR="00233C9D" w:rsidRPr="00233C9D" w:rsidRDefault="00227CA7" w:rsidP="00233C9D">
            <w:p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233C9D">
              <w:rPr>
                <w:iCs/>
                <w:color w:val="000000"/>
                <w:sz w:val="24"/>
                <w:szCs w:val="24"/>
                <w:lang w:val="hr-HR"/>
              </w:rPr>
              <w:t>1</w:t>
            </w:r>
            <w:r w:rsidR="006D679C">
              <w:rPr>
                <w:iCs/>
                <w:color w:val="000000"/>
                <w:sz w:val="24"/>
                <w:szCs w:val="24"/>
                <w:lang w:val="hr-HR"/>
              </w:rPr>
              <w:t>.</w:t>
            </w:r>
            <w:r w:rsidR="00233C9D" w:rsidRPr="00233C9D">
              <w:rPr>
                <w:iCs/>
                <w:color w:val="000000"/>
                <w:sz w:val="24"/>
                <w:szCs w:val="24"/>
                <w:lang w:val="hr-HR"/>
              </w:rPr>
              <w:t xml:space="preserve"> Internetska veza je pukla, </w:t>
            </w:r>
            <w:r w:rsidR="00233C9D">
              <w:rPr>
                <w:iCs/>
                <w:color w:val="000000"/>
                <w:sz w:val="24"/>
                <w:szCs w:val="24"/>
                <w:lang w:val="hr-HR"/>
              </w:rPr>
              <w:t>zadatak nije kreiran</w:t>
            </w:r>
          </w:p>
          <w:p w:rsidR="00233C9D" w:rsidRDefault="00233C9D" w:rsidP="00233C9D">
            <w:pPr>
              <w:pStyle w:val="ListParagraph"/>
              <w:numPr>
                <w:ilvl w:val="0"/>
                <w:numId w:val="32"/>
              </w:num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Prikazuje se Toast poruka</w:t>
            </w:r>
          </w:p>
          <w:p w:rsidR="00227CA7" w:rsidRPr="00D422E5" w:rsidRDefault="00227CA7" w:rsidP="00227CA7">
            <w:pPr>
              <w:pStyle w:val="ListParagraph"/>
              <w:spacing w:line="360" w:lineRule="auto"/>
              <w:ind w:left="0"/>
              <w:rPr>
                <w:iCs/>
                <w:color w:val="000000"/>
                <w:sz w:val="24"/>
                <w:szCs w:val="24"/>
                <w:lang w:val="hr-HR"/>
              </w:rPr>
            </w:pP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EA1A44" w:rsidRPr="00D422E5" w:rsidRDefault="00EA1A44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UC4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8256C6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Dodavanje </w:t>
            </w:r>
            <w:r w:rsidR="00383A7B">
              <w:rPr>
                <w:color w:val="000000"/>
                <w:sz w:val="24"/>
                <w:szCs w:val="24"/>
                <w:lang w:val="hr-HR"/>
              </w:rPr>
              <w:t>skupine zadataka ili kategorije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EA1A44" w:rsidRPr="00D422E5" w:rsidRDefault="00C40098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u detaljnom pregledu projekta dodaje kategoriju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EA1A44" w:rsidRPr="00D422E5" w:rsidRDefault="00761956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Internetska veza, te uspješna prijava, i već postojeći projekt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D23CFC" w:rsidRPr="00D422E5" w:rsidRDefault="00D23CFC" w:rsidP="00D23CF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odabire 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gum za kreiranje </w:t>
            </w:r>
            <w:r w:rsidR="00233C9D">
              <w:rPr>
                <w:color w:val="000000"/>
                <w:sz w:val="24"/>
                <w:szCs w:val="24"/>
                <w:lang w:val="hr-HR"/>
              </w:rPr>
              <w:t>kategorije</w:t>
            </w:r>
          </w:p>
          <w:p w:rsidR="00D23CFC" w:rsidRPr="00D422E5" w:rsidRDefault="00D23CFC" w:rsidP="00D23CF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Korisnk ispunjava potrebne podatke za kreiranje </w:t>
            </w:r>
            <w:r w:rsidR="00233C9D">
              <w:rPr>
                <w:color w:val="000000"/>
                <w:sz w:val="24"/>
                <w:szCs w:val="24"/>
                <w:lang w:val="hr-HR"/>
              </w:rPr>
              <w:t>kategorije</w:t>
            </w:r>
          </w:p>
          <w:p w:rsidR="00D23CFC" w:rsidRPr="00D422E5" w:rsidRDefault="00D23CFC" w:rsidP="00D23CF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Korisnik odabire gumb „Create“ kaok bi kreirao </w:t>
            </w:r>
            <w:r w:rsidR="00233C9D">
              <w:rPr>
                <w:color w:val="000000"/>
                <w:sz w:val="24"/>
                <w:szCs w:val="24"/>
                <w:lang w:val="hr-HR"/>
              </w:rPr>
              <w:t>kategoriju</w:t>
            </w:r>
          </w:p>
          <w:p w:rsidR="00D23CFC" w:rsidRPr="00D422E5" w:rsidRDefault="00D23CFC" w:rsidP="00D23CF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pričeka da se zahtjev obradi</w:t>
            </w:r>
          </w:p>
          <w:p w:rsidR="00D23CFC" w:rsidRDefault="00D23CFC" w:rsidP="00D23CF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Uspješno kreiran</w:t>
            </w:r>
            <w:r w:rsidR="00233C9D">
              <w:rPr>
                <w:color w:val="000000"/>
                <w:sz w:val="24"/>
                <w:szCs w:val="24"/>
                <w:lang w:val="hr-HR"/>
              </w:rPr>
              <w:t>a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 </w:t>
            </w:r>
            <w:r w:rsidR="00233C9D">
              <w:rPr>
                <w:color w:val="000000"/>
                <w:sz w:val="24"/>
                <w:szCs w:val="24"/>
                <w:lang w:val="hr-HR"/>
              </w:rPr>
              <w:t>kategorija</w:t>
            </w:r>
          </w:p>
          <w:p w:rsidR="008256C6" w:rsidRPr="00D422E5" w:rsidRDefault="00D23CFC" w:rsidP="00D23CF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se upućuje na stranicu projekta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EA1A44" w:rsidRDefault="00233C9D" w:rsidP="008256C6">
            <w:pPr>
              <w:pStyle w:val="ListParagraph"/>
              <w:numPr>
                <w:ilvl w:val="0"/>
                <w:numId w:val="31"/>
              </w:num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Internetska veza je pukla, kategorija nije kreirana</w:t>
            </w:r>
          </w:p>
          <w:p w:rsidR="008256C6" w:rsidRPr="00397280" w:rsidRDefault="008256C6" w:rsidP="00397280">
            <w:pPr>
              <w:pStyle w:val="ListParagraph"/>
              <w:numPr>
                <w:ilvl w:val="0"/>
                <w:numId w:val="42"/>
              </w:num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397280">
              <w:rPr>
                <w:iCs/>
                <w:color w:val="000000"/>
                <w:sz w:val="24"/>
                <w:szCs w:val="24"/>
                <w:lang w:val="hr-HR"/>
              </w:rPr>
              <w:t>Prikazuje se Toast poruka</w:t>
            </w:r>
          </w:p>
          <w:p w:rsidR="008256C6" w:rsidRPr="00D422E5" w:rsidRDefault="008256C6" w:rsidP="00233C9D">
            <w:pPr>
              <w:pStyle w:val="ListParagraph"/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EA1A44" w:rsidRPr="00D422E5" w:rsidRDefault="00EA1A44" w:rsidP="00B57E7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UC5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18626B" w:rsidP="002B441A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Završavanje zadatka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EA1A44" w:rsidRPr="0018626B" w:rsidRDefault="0018626B" w:rsidP="00B57E7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Korisnik označava </w:t>
            </w:r>
            <w:r w:rsidRPr="0018626B">
              <w:rPr>
                <w:i/>
                <w:color w:val="000000"/>
                <w:sz w:val="24"/>
                <w:szCs w:val="24"/>
                <w:lang w:val="hr-HR"/>
              </w:rPr>
              <w:t>checkbox</w:t>
            </w:r>
            <w:r>
              <w:rPr>
                <w:i/>
                <w:color w:val="000000"/>
                <w:sz w:val="24"/>
                <w:szCs w:val="24"/>
                <w:lang w:val="hr-HR"/>
              </w:rPr>
              <w:t xml:space="preserve"> </w:t>
            </w:r>
            <w:r>
              <w:rPr>
                <w:color w:val="000000"/>
                <w:sz w:val="24"/>
                <w:szCs w:val="24"/>
                <w:lang w:val="hr-HR"/>
              </w:rPr>
              <w:t>pored zadatka kojeg je obavio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EA1A44" w:rsidRPr="00D422E5" w:rsidRDefault="0018626B" w:rsidP="00B57E7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Internetska veza, te uspješna prijava, i već postojeći projekt, kategorija i zadatak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B57E79" w:rsidRDefault="00313B0B" w:rsidP="00B57E7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obavlja pokret s lijeve strane prema desnoj na projektu</w:t>
            </w:r>
          </w:p>
          <w:p w:rsidR="00313B0B" w:rsidRDefault="00313B0B" w:rsidP="00B57E7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kategoriju u kojoj se nalazi zadatak kojeg je obavio</w:t>
            </w:r>
          </w:p>
          <w:p w:rsidR="00313B0B" w:rsidRPr="00D422E5" w:rsidRDefault="00313B0B" w:rsidP="00B57E7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checkbox zadatka kojeg je obavio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EC2A48" w:rsidRPr="00B03FDD" w:rsidRDefault="00EC2A48" w:rsidP="00EC2A48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B03FDD">
              <w:rPr>
                <w:iCs/>
                <w:color w:val="000000"/>
                <w:sz w:val="24"/>
                <w:szCs w:val="24"/>
                <w:lang w:val="hr-HR"/>
              </w:rPr>
              <w:t xml:space="preserve">Internetska veza je pukla, projekt nije obrisan </w:t>
            </w:r>
          </w:p>
          <w:p w:rsidR="00B725B9" w:rsidRPr="00B725B9" w:rsidRDefault="00EC2A48" w:rsidP="00EC2A48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Prikazuje se Toast poruka</w:t>
            </w: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5D1E5D">
        <w:tc>
          <w:tcPr>
            <w:tcW w:w="1094" w:type="pct"/>
            <w:shd w:val="clear" w:color="auto" w:fill="F3F3F3"/>
          </w:tcPr>
          <w:p w:rsidR="00EA1A44" w:rsidRPr="00D422E5" w:rsidRDefault="00EA1A44" w:rsidP="005D1E5D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3906" w:type="pct"/>
          </w:tcPr>
          <w:p w:rsidR="00EA1A44" w:rsidRPr="00D422E5" w:rsidRDefault="00EA1A44" w:rsidP="005D1E5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UC6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E72819" w:rsidP="005D1E5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Brisanje zadatka</w:t>
            </w:r>
          </w:p>
        </w:tc>
      </w:tr>
      <w:tr w:rsidR="005D1E5D" w:rsidRPr="00D422E5" w:rsidTr="00850417">
        <w:tc>
          <w:tcPr>
            <w:tcW w:w="965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5D1E5D" w:rsidRPr="00760FEF" w:rsidRDefault="005D1E5D" w:rsidP="005D1E5D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Korisnik briše </w:t>
            </w:r>
            <w:r w:rsidR="00E72819">
              <w:rPr>
                <w:sz w:val="24"/>
                <w:szCs w:val="24"/>
                <w:lang w:val="hr-HR"/>
              </w:rPr>
              <w:t>zadatak</w:t>
            </w:r>
          </w:p>
        </w:tc>
      </w:tr>
      <w:tr w:rsidR="005D1E5D" w:rsidRPr="00D422E5" w:rsidTr="005D1E5D">
        <w:tc>
          <w:tcPr>
            <w:tcW w:w="1094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3906" w:type="pct"/>
          </w:tcPr>
          <w:p w:rsidR="005D1E5D" w:rsidRPr="00D422E5" w:rsidRDefault="00E72819" w:rsidP="005D1E5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Zadatak postoji</w:t>
            </w:r>
          </w:p>
        </w:tc>
      </w:tr>
      <w:tr w:rsidR="005D1E5D" w:rsidRPr="00D422E5" w:rsidTr="005D1E5D">
        <w:tc>
          <w:tcPr>
            <w:tcW w:w="1094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3906" w:type="pct"/>
          </w:tcPr>
          <w:p w:rsidR="00E72819" w:rsidRDefault="00E72819" w:rsidP="00E7281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obavlja pokret s lijeve strane prema desnoj na projektu</w:t>
            </w:r>
          </w:p>
          <w:p w:rsidR="00E72819" w:rsidRDefault="00E72819" w:rsidP="00E7281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kategoriju u kojoj se nalazi zadatak kojeg je obavio</w:t>
            </w:r>
          </w:p>
          <w:p w:rsidR="005D1E5D" w:rsidRPr="00D422E5" w:rsidRDefault="00E72819" w:rsidP="00E7281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tipkalo na brisanje „Delete“</w:t>
            </w:r>
          </w:p>
        </w:tc>
      </w:tr>
      <w:tr w:rsidR="005D1E5D" w:rsidRPr="00D422E5" w:rsidTr="005D1E5D">
        <w:tc>
          <w:tcPr>
            <w:tcW w:w="1094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3906" w:type="pct"/>
          </w:tcPr>
          <w:p w:rsidR="001D7D2F" w:rsidRPr="002E6A3F" w:rsidRDefault="005D1E5D" w:rsidP="002E6A3F">
            <w:p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2E6A3F">
              <w:rPr>
                <w:iCs/>
                <w:color w:val="000000"/>
                <w:sz w:val="24"/>
                <w:szCs w:val="24"/>
                <w:lang w:val="hr-HR"/>
              </w:rPr>
              <w:t>1</w:t>
            </w:r>
            <w:r w:rsidR="00CB7E82">
              <w:rPr>
                <w:iCs/>
                <w:color w:val="000000"/>
                <w:sz w:val="24"/>
                <w:szCs w:val="24"/>
                <w:lang w:val="hr-HR"/>
              </w:rPr>
              <w:t>.</w:t>
            </w:r>
            <w:r w:rsidR="001D7D2F" w:rsidRPr="002E6A3F">
              <w:rPr>
                <w:iCs/>
                <w:color w:val="000000"/>
                <w:sz w:val="24"/>
                <w:szCs w:val="24"/>
                <w:lang w:val="hr-HR"/>
              </w:rPr>
              <w:t xml:space="preserve"> Internetska veza je pukla, projekt nije obrisan </w:t>
            </w:r>
          </w:p>
          <w:p w:rsidR="005D1E5D" w:rsidRPr="005D1E5D" w:rsidRDefault="001D7D2F" w:rsidP="001D7D2F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Prikazuje se Toast poruka</w:t>
            </w: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Default="00EA1A44" w:rsidP="00EA1A44">
      <w:pPr>
        <w:rPr>
          <w:lang w:val="hr-HR"/>
        </w:rPr>
      </w:pPr>
    </w:p>
    <w:p w:rsidR="008256C6" w:rsidRPr="00D422E5" w:rsidRDefault="008256C6" w:rsidP="00EA1A44">
      <w:pPr>
        <w:rPr>
          <w:lang w:val="hr-HR"/>
        </w:rPr>
      </w:pPr>
      <w:r>
        <w:rPr>
          <w:lang w:val="hr-HR"/>
        </w:rPr>
        <w:br w:type="page"/>
      </w:r>
    </w:p>
    <w:p w:rsidR="00EA1A44" w:rsidRDefault="004E2C29" w:rsidP="004210B0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13" w:name="_Toc343960353"/>
      <w:bookmarkStart w:id="14" w:name="_Toc343960651"/>
      <w:bookmarkStart w:id="15" w:name="_Toc343997048"/>
      <w:bookmarkStart w:id="16" w:name="_Toc482891140"/>
      <w:bookmarkStart w:id="17" w:name="_Toc487255995"/>
      <w:r>
        <w:rPr>
          <w:rFonts w:ascii="Times New Roman" w:hAnsi="Times New Roman"/>
          <w:sz w:val="28"/>
          <w:szCs w:val="28"/>
          <w:lang w:val="hr-HR"/>
        </w:rPr>
        <w:lastRenderedPageBreak/>
        <w:t>Detalji i p</w:t>
      </w:r>
      <w:r w:rsidR="00EA1A44" w:rsidRPr="00EC6AC5">
        <w:rPr>
          <w:rFonts w:ascii="Times New Roman" w:hAnsi="Times New Roman"/>
          <w:sz w:val="28"/>
          <w:szCs w:val="28"/>
          <w:lang w:val="hr-HR"/>
        </w:rPr>
        <w:t>rimjeri</w:t>
      </w:r>
      <w:bookmarkEnd w:id="13"/>
      <w:bookmarkEnd w:id="14"/>
      <w:bookmarkEnd w:id="15"/>
      <w:bookmarkEnd w:id="16"/>
      <w:bookmarkEnd w:id="17"/>
    </w:p>
    <w:p w:rsidR="001322AF" w:rsidRDefault="001322AF" w:rsidP="001322AF">
      <w:pPr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 xml:space="preserve">Tablica 1. Potrebni atributi za dodavanje </w:t>
      </w:r>
      <w:r w:rsidR="005D1F7A">
        <w:rPr>
          <w:b/>
          <w:lang w:val="hr-HR"/>
        </w:rPr>
        <w:t>projekta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22AF" w:rsidTr="001322AF">
        <w:tc>
          <w:tcPr>
            <w:tcW w:w="3116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b/>
                <w:sz w:val="24"/>
                <w:szCs w:val="24"/>
                <w:lang w:val="hr-HR"/>
              </w:rPr>
            </w:pPr>
            <w:r w:rsidRPr="001322AF">
              <w:rPr>
                <w:b/>
                <w:sz w:val="24"/>
                <w:szCs w:val="24"/>
                <w:lang w:val="hr-HR"/>
              </w:rPr>
              <w:t>Atribut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b/>
                <w:sz w:val="24"/>
                <w:szCs w:val="24"/>
                <w:lang w:val="hr-HR"/>
              </w:rPr>
            </w:pPr>
            <w:r w:rsidRPr="001322AF">
              <w:rPr>
                <w:b/>
                <w:sz w:val="24"/>
                <w:szCs w:val="24"/>
                <w:lang w:val="hr-HR"/>
              </w:rPr>
              <w:t>Nužan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b/>
                <w:sz w:val="24"/>
                <w:szCs w:val="24"/>
                <w:lang w:val="hr-HR"/>
              </w:rPr>
            </w:pPr>
            <w:r w:rsidRPr="001322AF">
              <w:rPr>
                <w:b/>
                <w:sz w:val="24"/>
                <w:szCs w:val="24"/>
                <w:lang w:val="hr-HR"/>
              </w:rPr>
              <w:t>Tip</w:t>
            </w:r>
          </w:p>
        </w:tc>
      </w:tr>
      <w:tr w:rsidR="001322AF" w:rsidTr="001322AF">
        <w:tc>
          <w:tcPr>
            <w:tcW w:w="3116" w:type="dxa"/>
          </w:tcPr>
          <w:p w:rsidR="001322AF" w:rsidRPr="001322AF" w:rsidRDefault="00810034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Name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810034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String</w:t>
            </w:r>
          </w:p>
        </w:tc>
      </w:tr>
      <w:tr w:rsidR="001322AF" w:rsidTr="001322AF">
        <w:tc>
          <w:tcPr>
            <w:tcW w:w="3116" w:type="dxa"/>
          </w:tcPr>
          <w:p w:rsidR="001322AF" w:rsidRPr="001322AF" w:rsidRDefault="00810034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Client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810034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String</w:t>
            </w:r>
          </w:p>
        </w:tc>
      </w:tr>
      <w:tr w:rsidR="001322AF" w:rsidTr="001322AF">
        <w:tc>
          <w:tcPr>
            <w:tcW w:w="3116" w:type="dxa"/>
          </w:tcPr>
          <w:p w:rsidR="001322AF" w:rsidRPr="001322AF" w:rsidRDefault="00810034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Manager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810034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User</w:t>
            </w:r>
          </w:p>
        </w:tc>
      </w:tr>
      <w:tr w:rsidR="001322AF" w:rsidTr="001322AF">
        <w:tc>
          <w:tcPr>
            <w:tcW w:w="3116" w:type="dxa"/>
          </w:tcPr>
          <w:p w:rsidR="001322AF" w:rsidRPr="001322AF" w:rsidRDefault="00810034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Deadline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810034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Date</w:t>
            </w:r>
          </w:p>
        </w:tc>
      </w:tr>
      <w:tr w:rsidR="001322AF" w:rsidTr="001322AF">
        <w:tc>
          <w:tcPr>
            <w:tcW w:w="3116" w:type="dxa"/>
          </w:tcPr>
          <w:p w:rsidR="001322AF" w:rsidRPr="001322AF" w:rsidRDefault="00810034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Description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String</w:t>
            </w:r>
          </w:p>
        </w:tc>
      </w:tr>
    </w:tbl>
    <w:p w:rsidR="001322AF" w:rsidRPr="001322AF" w:rsidRDefault="001322AF" w:rsidP="001322AF">
      <w:pPr>
        <w:jc w:val="center"/>
        <w:rPr>
          <w:b/>
          <w:lang w:val="hr-HR"/>
        </w:rPr>
      </w:pPr>
    </w:p>
    <w:p w:rsidR="001322AF" w:rsidRPr="001322AF" w:rsidRDefault="001322AF" w:rsidP="001322AF">
      <w:pPr>
        <w:rPr>
          <w:lang w:val="hr-HR"/>
        </w:rPr>
      </w:pPr>
    </w:p>
    <w:p w:rsidR="00BF347B" w:rsidRDefault="00843055" w:rsidP="00BF347B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 </w:t>
      </w:r>
      <w:r w:rsidR="007430BE">
        <w:rPr>
          <w:sz w:val="24"/>
          <w:szCs w:val="24"/>
          <w:lang w:val="hr-HR"/>
        </w:rPr>
        <w:t>sljedećim slikama prikazan</w:t>
      </w:r>
      <w:r>
        <w:rPr>
          <w:sz w:val="24"/>
          <w:szCs w:val="24"/>
          <w:lang w:val="hr-HR"/>
        </w:rPr>
        <w:t xml:space="preserve"> je</w:t>
      </w:r>
      <w:r w:rsidR="007430BE">
        <w:rPr>
          <w:sz w:val="24"/>
          <w:szCs w:val="24"/>
          <w:lang w:val="hr-HR"/>
        </w:rPr>
        <w:t xml:space="preserve"> primjer</w:t>
      </w:r>
      <w:r>
        <w:rPr>
          <w:sz w:val="24"/>
          <w:szCs w:val="24"/>
          <w:lang w:val="hr-HR"/>
        </w:rPr>
        <w:t xml:space="preserve"> dodavanja </w:t>
      </w:r>
      <w:r w:rsidR="004B5A66">
        <w:rPr>
          <w:sz w:val="24"/>
          <w:szCs w:val="24"/>
          <w:lang w:val="hr-HR"/>
        </w:rPr>
        <w:t>projekta</w:t>
      </w:r>
      <w:r>
        <w:rPr>
          <w:sz w:val="24"/>
          <w:szCs w:val="24"/>
          <w:lang w:val="hr-HR"/>
        </w:rPr>
        <w:t>.</w:t>
      </w:r>
      <w:r w:rsidR="007430BE">
        <w:rPr>
          <w:sz w:val="24"/>
          <w:szCs w:val="24"/>
          <w:lang w:val="hr-HR"/>
        </w:rPr>
        <w:t xml:space="preserve"> Na početnom zaslonu potrebno je odabrati </w:t>
      </w:r>
      <w:r w:rsidR="004B5A66">
        <w:rPr>
          <w:sz w:val="24"/>
          <w:szCs w:val="24"/>
          <w:lang w:val="hr-HR"/>
        </w:rPr>
        <w:t>tipkalo predstavljeno znakom plus</w:t>
      </w:r>
      <w:r w:rsidR="007430BE">
        <w:rPr>
          <w:sz w:val="24"/>
          <w:szCs w:val="24"/>
          <w:lang w:val="hr-HR"/>
        </w:rPr>
        <w:t>.</w:t>
      </w:r>
      <w:r w:rsidR="00A133EB">
        <w:rPr>
          <w:sz w:val="24"/>
          <w:szCs w:val="24"/>
          <w:lang w:val="hr-HR"/>
        </w:rPr>
        <w:t xml:space="preserve"> Početni zaslon aplikacije moguće je vidjeti na Slici </w:t>
      </w:r>
      <w:r w:rsidR="00956915">
        <w:rPr>
          <w:sz w:val="24"/>
          <w:szCs w:val="24"/>
          <w:lang w:val="hr-HR"/>
        </w:rPr>
        <w:t>2.</w:t>
      </w:r>
      <w:r w:rsidR="00A133EB">
        <w:rPr>
          <w:sz w:val="24"/>
          <w:szCs w:val="24"/>
          <w:lang w:val="hr-HR"/>
        </w:rPr>
        <w:t>1.</w:t>
      </w:r>
    </w:p>
    <w:p w:rsidR="003F54FD" w:rsidRDefault="00810034" w:rsidP="007430BE">
      <w:pPr>
        <w:widowControl/>
        <w:spacing w:line="360" w:lineRule="auto"/>
        <w:jc w:val="center"/>
        <w:rPr>
          <w:lang w:val="hr-HR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52700" cy="4254500"/>
            <wp:effectExtent l="0" t="0" r="0" b="0"/>
            <wp:docPr id="5" name="Picture 5" descr="https://scontent.fzag2-1.fna.fbcdn.net/v/t34.0-12/19904445_1100742703358784_540972382_n.png?oh=b5f667df75f2c6d202d1b6b62310a0b1&amp;oe=596274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zag2-1.fna.fbcdn.net/v/t34.0-12/19904445_1100742703358784_540972382_n.png?oh=b5f667df75f2c6d202d1b6b62310a0b1&amp;oe=596274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B" w:rsidRDefault="003F54FD" w:rsidP="007430BE">
      <w:pPr>
        <w:widowControl/>
        <w:spacing w:line="360" w:lineRule="auto"/>
        <w:jc w:val="center"/>
        <w:rPr>
          <w:b/>
          <w:lang w:val="hr-HR"/>
        </w:rPr>
      </w:pPr>
      <w:r w:rsidRPr="003F54FD">
        <w:rPr>
          <w:b/>
          <w:lang w:val="hr-HR"/>
        </w:rPr>
        <w:t xml:space="preserve">Slika </w:t>
      </w:r>
      <w:r w:rsidR="00956915">
        <w:rPr>
          <w:b/>
          <w:lang w:val="hr-HR"/>
        </w:rPr>
        <w:t>2.1.</w:t>
      </w:r>
      <w:r w:rsidRPr="003F54FD">
        <w:rPr>
          <w:b/>
          <w:lang w:val="hr-HR"/>
        </w:rPr>
        <w:t xml:space="preserve"> Početni zaslon aplikacije</w:t>
      </w:r>
    </w:p>
    <w:p w:rsidR="00BD0EFB" w:rsidRDefault="00BD0EFB" w:rsidP="00BD0EFB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BD0EFB" w:rsidRDefault="00BD0EFB" w:rsidP="00BD0EFB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Nakon toga, potrebno je </w:t>
      </w:r>
      <w:r w:rsidR="00BE7081">
        <w:rPr>
          <w:sz w:val="24"/>
          <w:szCs w:val="24"/>
          <w:lang w:val="hr-HR"/>
        </w:rPr>
        <w:t>ispuniti sve podatke za dodavanje novog projekta</w:t>
      </w:r>
      <w:r w:rsidR="00BA0023">
        <w:rPr>
          <w:sz w:val="24"/>
          <w:szCs w:val="24"/>
          <w:lang w:val="hr-HR"/>
        </w:rPr>
        <w:t xml:space="preserve"> što je prikazano na Slici </w:t>
      </w:r>
      <w:r w:rsidR="00956915">
        <w:rPr>
          <w:sz w:val="24"/>
          <w:szCs w:val="24"/>
          <w:lang w:val="hr-HR"/>
        </w:rPr>
        <w:t>2.</w:t>
      </w:r>
      <w:r w:rsidR="00BA0023">
        <w:rPr>
          <w:sz w:val="24"/>
          <w:szCs w:val="24"/>
          <w:lang w:val="hr-HR"/>
        </w:rPr>
        <w:t>2</w:t>
      </w:r>
      <w:r>
        <w:rPr>
          <w:sz w:val="24"/>
          <w:szCs w:val="24"/>
          <w:lang w:val="hr-HR"/>
        </w:rPr>
        <w:t>.</w:t>
      </w:r>
    </w:p>
    <w:p w:rsidR="004C59F8" w:rsidRDefault="00BE7081" w:rsidP="004C59F8">
      <w:pPr>
        <w:widowControl/>
        <w:spacing w:line="360" w:lineRule="auto"/>
        <w:jc w:val="center"/>
        <w:rPr>
          <w:b/>
          <w:lang w:val="hr-HR"/>
        </w:rPr>
      </w:pPr>
      <w:r>
        <w:rPr>
          <w:noProof/>
        </w:rPr>
        <w:drawing>
          <wp:inline distT="0" distB="0" distL="0" distR="0">
            <wp:extent cx="2857500" cy="4762500"/>
            <wp:effectExtent l="0" t="0" r="0" b="0"/>
            <wp:docPr id="6" name="Picture 6" descr="https://scontent.fzag2-1.fna.fbcdn.net/v/t34.0-12/19866546_1100742123358842_2129266143_n.png?oh=5fd571cb6048da3f263086df2d01ae38&amp;oe=5962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zag2-1.fna.fbcdn.net/v/t34.0-12/19866546_1100742123358842_2129266143_n.png?oh=5fd571cb6048da3f263086df2d01ae38&amp;oe=59626C4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B4" w:rsidRDefault="004C59F8" w:rsidP="004C59F8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>Slika 2.</w:t>
      </w:r>
      <w:r w:rsidR="00956915">
        <w:rPr>
          <w:b/>
          <w:lang w:val="hr-HR"/>
        </w:rPr>
        <w:t>2.</w:t>
      </w:r>
      <w:r>
        <w:rPr>
          <w:b/>
          <w:lang w:val="hr-HR"/>
        </w:rPr>
        <w:t xml:space="preserve"> Izgled </w:t>
      </w:r>
      <w:r w:rsidR="003700B8">
        <w:rPr>
          <w:b/>
          <w:lang w:val="hr-HR"/>
        </w:rPr>
        <w:t>dodavanja projekta</w:t>
      </w:r>
    </w:p>
    <w:p w:rsidR="00936AB4" w:rsidRDefault="00936AB4" w:rsidP="004C59F8">
      <w:pPr>
        <w:widowControl/>
        <w:spacing w:line="360" w:lineRule="auto"/>
        <w:jc w:val="center"/>
        <w:rPr>
          <w:b/>
          <w:lang w:val="hr-HR"/>
        </w:rPr>
      </w:pPr>
    </w:p>
    <w:p w:rsidR="00D12025" w:rsidRDefault="00D12025" w:rsidP="00D12025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Nakon odabira tipke </w:t>
      </w:r>
      <w:r w:rsidR="00C60CC8">
        <w:rPr>
          <w:sz w:val="24"/>
          <w:szCs w:val="24"/>
          <w:lang w:val="hr-HR"/>
        </w:rPr>
        <w:t xml:space="preserve">„Create“ započinje se s kreiranjnem novog projekta </w:t>
      </w:r>
      <w:r w:rsidR="00472A53">
        <w:rPr>
          <w:sz w:val="24"/>
          <w:szCs w:val="24"/>
          <w:lang w:val="hr-HR"/>
        </w:rPr>
        <w:t xml:space="preserve">kao što je prikazano na Slici </w:t>
      </w:r>
      <w:r w:rsidR="00956915">
        <w:rPr>
          <w:sz w:val="24"/>
          <w:szCs w:val="24"/>
          <w:lang w:val="hr-HR"/>
        </w:rPr>
        <w:t>2.</w:t>
      </w:r>
      <w:r w:rsidR="00472A53">
        <w:rPr>
          <w:sz w:val="24"/>
          <w:szCs w:val="24"/>
          <w:lang w:val="hr-HR"/>
        </w:rPr>
        <w:t>3</w:t>
      </w:r>
      <w:r>
        <w:rPr>
          <w:sz w:val="24"/>
          <w:szCs w:val="24"/>
          <w:lang w:val="hr-HR"/>
        </w:rPr>
        <w:t>.</w:t>
      </w:r>
    </w:p>
    <w:p w:rsidR="00D12025" w:rsidRDefault="00107A46" w:rsidP="00D12025">
      <w:pPr>
        <w:widowControl/>
        <w:spacing w:line="360" w:lineRule="auto"/>
        <w:jc w:val="center"/>
        <w:rPr>
          <w:b/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3097530" cy="5162550"/>
            <wp:effectExtent l="0" t="0" r="7620" b="0"/>
            <wp:docPr id="7" name="Picture 7" descr="https://scontent.fzag2-1.fna.fbcdn.net/v/t34.0-12/19866315_1100745243358530_1835233392_n.png?oh=a434eaa9a1ece1e51098291808e7b416&amp;oe=59626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zag2-1.fna.fbcdn.net/v/t34.0-12/19866315_1100745243358530_1835233392_n.png?oh=a434eaa9a1ece1e51098291808e7b416&amp;oe=596260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25" w:rsidRDefault="00D12025" w:rsidP="00D12025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 xml:space="preserve">Slika </w:t>
      </w:r>
      <w:r w:rsidR="00956915">
        <w:rPr>
          <w:b/>
          <w:lang w:val="hr-HR"/>
        </w:rPr>
        <w:t>2.</w:t>
      </w:r>
      <w:r>
        <w:rPr>
          <w:b/>
          <w:lang w:val="hr-HR"/>
        </w:rPr>
        <w:t xml:space="preserve">3. </w:t>
      </w:r>
      <w:r w:rsidR="00107A46">
        <w:rPr>
          <w:b/>
          <w:lang w:val="hr-HR"/>
        </w:rPr>
        <w:t>Kreiranje novog projekta</w:t>
      </w:r>
    </w:p>
    <w:p w:rsidR="00D12025" w:rsidRDefault="00D12025" w:rsidP="00D12025">
      <w:pPr>
        <w:widowControl/>
        <w:spacing w:line="360" w:lineRule="auto"/>
        <w:jc w:val="center"/>
        <w:rPr>
          <w:b/>
          <w:lang w:val="hr-HR"/>
        </w:rPr>
      </w:pPr>
    </w:p>
    <w:p w:rsidR="00472A53" w:rsidRDefault="00107A46" w:rsidP="005E0594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Nakon što vidimo ovaj status kreće izvršavanje API zahtjeva serveru za kreiranjem novog projekta, kada se dobije odgovor onda se isti kreira i lokalno i zatim se korisnika vraća na glavni izbornik.</w:t>
      </w:r>
    </w:p>
    <w:p w:rsidR="00A55F6F" w:rsidRPr="00A55F6F" w:rsidRDefault="00A55F6F" w:rsidP="00BD619B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A55F6F" w:rsidRDefault="00A55F6F" w:rsidP="00A55F6F">
      <w:pPr>
        <w:pStyle w:val="Heading2"/>
        <w:spacing w:before="0" w:after="240" w:line="360" w:lineRule="auto"/>
        <w:jc w:val="both"/>
        <w:rPr>
          <w:rFonts w:ascii="Times New Roman" w:hAnsi="Times New Roman"/>
          <w:sz w:val="28"/>
          <w:szCs w:val="28"/>
          <w:lang w:val="hr-HR"/>
        </w:rPr>
      </w:pPr>
      <w:bookmarkStart w:id="18" w:name="_Toc487255996"/>
      <w:r w:rsidRPr="00A55F6F">
        <w:rPr>
          <w:rFonts w:ascii="Times New Roman" w:hAnsi="Times New Roman"/>
          <w:sz w:val="28"/>
          <w:szCs w:val="28"/>
          <w:lang w:val="hr-HR"/>
        </w:rPr>
        <w:t>Mock-up</w:t>
      </w:r>
      <w:bookmarkEnd w:id="18"/>
    </w:p>
    <w:p w:rsidR="00A55F6F" w:rsidRDefault="00F3368D" w:rsidP="00F3368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Prije početka izrade aplikacije u Android Studio-u potrebno je napraviti mock-up. </w:t>
      </w:r>
      <w:r w:rsidR="00262C1C">
        <w:rPr>
          <w:sz w:val="24"/>
          <w:szCs w:val="24"/>
          <w:lang w:val="hr-HR"/>
        </w:rPr>
        <w:t xml:space="preserve">Mock-up je izrađen koristeći Fluid UI, to je </w:t>
      </w:r>
      <w:r w:rsidR="00EB64C0">
        <w:rPr>
          <w:sz w:val="24"/>
          <w:szCs w:val="24"/>
          <w:lang w:val="hr-HR"/>
        </w:rPr>
        <w:t xml:space="preserve">alat koji služi za </w:t>
      </w:r>
      <w:r w:rsidR="002B7A3F">
        <w:rPr>
          <w:sz w:val="24"/>
          <w:szCs w:val="24"/>
          <w:lang w:val="hr-HR"/>
        </w:rPr>
        <w:t>dizajn mobilnog sučelja.</w:t>
      </w:r>
      <w:r w:rsidR="004567B9">
        <w:rPr>
          <w:sz w:val="24"/>
          <w:szCs w:val="24"/>
          <w:lang w:val="hr-HR"/>
        </w:rPr>
        <w:t xml:space="preserve"> Na slici 2.5. prikazan je mock-up</w:t>
      </w:r>
      <w:r w:rsidR="002B7A3F">
        <w:rPr>
          <w:sz w:val="24"/>
          <w:szCs w:val="24"/>
          <w:lang w:val="hr-HR"/>
        </w:rPr>
        <w:t xml:space="preserve"> aplikacije.</w:t>
      </w:r>
    </w:p>
    <w:p w:rsidR="002B7A3F" w:rsidRDefault="00A27DF1" w:rsidP="00F3368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 wp14:anchorId="5E8EFC73" wp14:editId="303A4117">
            <wp:extent cx="5943600" cy="429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3F" w:rsidRPr="002B7A3F" w:rsidRDefault="002B7A3F" w:rsidP="002B7A3F">
      <w:pPr>
        <w:spacing w:line="360" w:lineRule="auto"/>
        <w:jc w:val="center"/>
        <w:rPr>
          <w:b/>
          <w:lang w:val="hr-HR"/>
        </w:rPr>
      </w:pPr>
      <w:r w:rsidRPr="002B7A3F">
        <w:rPr>
          <w:b/>
          <w:lang w:val="hr-HR"/>
        </w:rPr>
        <w:t>Slika 2.5. Mock-up aplikacije</w:t>
      </w:r>
    </w:p>
    <w:p w:rsidR="00A55F6F" w:rsidRPr="00A55F6F" w:rsidRDefault="00A55F6F" w:rsidP="00A55F6F">
      <w:pPr>
        <w:rPr>
          <w:lang w:val="hr-HR"/>
        </w:rPr>
      </w:pPr>
    </w:p>
    <w:p w:rsidR="0046343C" w:rsidRDefault="0046343C">
      <w:pPr>
        <w:widowControl/>
        <w:spacing w:line="240" w:lineRule="auto"/>
        <w:rPr>
          <w:b/>
          <w:lang w:val="hr-HR"/>
        </w:rPr>
      </w:pPr>
      <w:r>
        <w:rPr>
          <w:b/>
          <w:lang w:val="hr-HR"/>
        </w:rPr>
        <w:br w:type="page"/>
      </w:r>
    </w:p>
    <w:p w:rsidR="0046343C" w:rsidRDefault="00ED6A5D" w:rsidP="0046343C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19" w:name="_Toc482891141"/>
      <w:bookmarkStart w:id="20" w:name="_Toc487255997"/>
      <w:r>
        <w:rPr>
          <w:rFonts w:ascii="Times New Roman" w:hAnsi="Times New Roman"/>
          <w:sz w:val="32"/>
          <w:szCs w:val="32"/>
          <w:lang w:val="hr-HR"/>
        </w:rPr>
        <w:lastRenderedPageBreak/>
        <w:t>MODEL PODATAKA</w:t>
      </w:r>
      <w:bookmarkEnd w:id="19"/>
      <w:bookmarkEnd w:id="20"/>
    </w:p>
    <w:p w:rsidR="0001468C" w:rsidRDefault="00A83580" w:rsidP="0046343C">
      <w:pPr>
        <w:rPr>
          <w:lang w:val="hr-HR"/>
        </w:rPr>
      </w:pPr>
      <w:r>
        <w:rPr>
          <w:noProof/>
        </w:rPr>
        <w:drawing>
          <wp:inline distT="0" distB="0" distL="0" distR="0" wp14:anchorId="0E51A866" wp14:editId="1BFF815F">
            <wp:extent cx="5943600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8C" w:rsidRDefault="008E777D" w:rsidP="0001468C">
      <w:pPr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>Slika 3.1</w:t>
      </w:r>
      <w:r w:rsidR="0001468C" w:rsidRPr="0001468C">
        <w:rPr>
          <w:b/>
          <w:lang w:val="hr-HR"/>
        </w:rPr>
        <w:t>. Prikaz dijagrama toka</w:t>
      </w:r>
    </w:p>
    <w:p w:rsidR="0001468C" w:rsidRDefault="0001468C" w:rsidP="0001468C">
      <w:pPr>
        <w:spacing w:line="360" w:lineRule="auto"/>
        <w:jc w:val="center"/>
        <w:rPr>
          <w:b/>
          <w:lang w:val="hr-HR"/>
        </w:rPr>
      </w:pPr>
    </w:p>
    <w:p w:rsidR="0001468C" w:rsidRDefault="008E777D" w:rsidP="0001468C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 slici 3.1</w:t>
      </w:r>
      <w:r w:rsidR="0001468C">
        <w:rPr>
          <w:sz w:val="24"/>
          <w:szCs w:val="24"/>
          <w:lang w:val="hr-HR"/>
        </w:rPr>
        <w:t xml:space="preserve">. prikazan je dijagram toka. Nakon pokretanja aplikacije prikazuje </w:t>
      </w:r>
      <w:r w:rsidR="00A83580">
        <w:rPr>
          <w:sz w:val="24"/>
          <w:szCs w:val="24"/>
          <w:lang w:val="hr-HR"/>
        </w:rPr>
        <w:t>za prijavu postojećih korisnika ili registraciju novih</w:t>
      </w:r>
      <w:r w:rsidR="0001468C">
        <w:rPr>
          <w:sz w:val="24"/>
          <w:szCs w:val="24"/>
          <w:lang w:val="hr-HR"/>
        </w:rPr>
        <w:t xml:space="preserve">. </w:t>
      </w:r>
      <w:r w:rsidR="00A83580">
        <w:rPr>
          <w:sz w:val="24"/>
          <w:szCs w:val="24"/>
          <w:lang w:val="hr-HR"/>
        </w:rPr>
        <w:t>Nakon toga slijedi popis svih projekata i njihovih najosnovnijih informacija. U glavnom izborniku moguće je otići u postavke i odjavit</w:t>
      </w:r>
      <w:r w:rsidR="00F5176A">
        <w:rPr>
          <w:sz w:val="24"/>
          <w:szCs w:val="24"/>
          <w:lang w:val="hr-HR"/>
        </w:rPr>
        <w:t xml:space="preserve">i se, </w:t>
      </w:r>
      <w:r w:rsidR="00A83580">
        <w:rPr>
          <w:sz w:val="24"/>
          <w:szCs w:val="24"/>
          <w:lang w:val="hr-HR"/>
        </w:rPr>
        <w:t>doda</w:t>
      </w:r>
      <w:r w:rsidR="00F5176A">
        <w:rPr>
          <w:sz w:val="24"/>
          <w:szCs w:val="24"/>
          <w:lang w:val="hr-HR"/>
        </w:rPr>
        <w:t xml:space="preserve">ti novi projekt, </w:t>
      </w:r>
      <w:r w:rsidR="00A83580">
        <w:rPr>
          <w:sz w:val="24"/>
          <w:szCs w:val="24"/>
          <w:lang w:val="hr-HR"/>
        </w:rPr>
        <w:t>vidjeti detaljnije postojeći</w:t>
      </w:r>
      <w:r w:rsidR="00F5176A">
        <w:rPr>
          <w:sz w:val="24"/>
          <w:szCs w:val="24"/>
          <w:lang w:val="hr-HR"/>
        </w:rPr>
        <w:t xml:space="preserve"> ili ga izmjeniti</w:t>
      </w:r>
      <w:r w:rsidR="00A83580">
        <w:rPr>
          <w:sz w:val="24"/>
          <w:szCs w:val="24"/>
          <w:lang w:val="hr-HR"/>
        </w:rPr>
        <w:t xml:space="preserve">. </w:t>
      </w:r>
      <w:r w:rsidR="0031211A">
        <w:rPr>
          <w:sz w:val="24"/>
          <w:szCs w:val="24"/>
          <w:lang w:val="hr-HR"/>
        </w:rPr>
        <w:t>Ukoliko se odlučimo detaljnije vidjeti postojeći projekt možemo dodavati nove zadatke i kategorije, i</w:t>
      </w:r>
      <w:r w:rsidR="008307E9">
        <w:rPr>
          <w:sz w:val="24"/>
          <w:szCs w:val="24"/>
          <w:lang w:val="hr-HR"/>
        </w:rPr>
        <w:t xml:space="preserve"> </w:t>
      </w:r>
      <w:r w:rsidR="0031211A">
        <w:rPr>
          <w:sz w:val="24"/>
          <w:szCs w:val="24"/>
          <w:lang w:val="hr-HR"/>
        </w:rPr>
        <w:t>nove članove u projekt.</w:t>
      </w:r>
      <w:r w:rsidR="002D5870">
        <w:rPr>
          <w:sz w:val="24"/>
          <w:szCs w:val="24"/>
          <w:lang w:val="hr-HR"/>
        </w:rPr>
        <w:t xml:space="preserve"> Također tu možemo obrisati kategorije ili z</w:t>
      </w:r>
      <w:r w:rsidR="005C0C52">
        <w:rPr>
          <w:sz w:val="24"/>
          <w:szCs w:val="24"/>
          <w:lang w:val="hr-HR"/>
        </w:rPr>
        <w:t>a</w:t>
      </w:r>
      <w:r w:rsidR="002D5870">
        <w:rPr>
          <w:sz w:val="24"/>
          <w:szCs w:val="24"/>
          <w:lang w:val="hr-HR"/>
        </w:rPr>
        <w:t>datake, ili možemo obrisati i cijeli projekt</w:t>
      </w:r>
      <w:r w:rsidR="005C0C52">
        <w:rPr>
          <w:sz w:val="24"/>
          <w:szCs w:val="24"/>
          <w:lang w:val="hr-HR"/>
        </w:rPr>
        <w:t>. U ovo</w:t>
      </w:r>
      <w:r w:rsidR="003C765D">
        <w:rPr>
          <w:sz w:val="24"/>
          <w:szCs w:val="24"/>
          <w:lang w:val="hr-HR"/>
        </w:rPr>
        <w:t>m sučelju</w:t>
      </w:r>
      <w:r w:rsidR="005C0C52">
        <w:rPr>
          <w:sz w:val="24"/>
          <w:szCs w:val="24"/>
          <w:lang w:val="hr-HR"/>
        </w:rPr>
        <w:t xml:space="preserve"> rješavamo postojeće zadatke</w:t>
      </w:r>
    </w:p>
    <w:p w:rsidR="00FE271D" w:rsidRPr="00233AEC" w:rsidRDefault="00FE271D" w:rsidP="00FE271D">
      <w:pPr>
        <w:keepNext/>
        <w:rPr>
          <w:lang w:val="hr-HR"/>
        </w:rPr>
      </w:pPr>
    </w:p>
    <w:p w:rsidR="00FE271D" w:rsidRDefault="00FE271D" w:rsidP="00FE271D">
      <w:pPr>
        <w:spacing w:line="360" w:lineRule="auto"/>
        <w:jc w:val="center"/>
        <w:rPr>
          <w:b/>
          <w:lang w:val="hr-HR"/>
        </w:rPr>
      </w:pPr>
    </w:p>
    <w:p w:rsidR="00FE271D" w:rsidRDefault="00FE271D" w:rsidP="00FE271D">
      <w:pPr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lastRenderedPageBreak/>
        <w:t>Slika 3.2</w:t>
      </w:r>
      <w:r w:rsidRPr="0001468C">
        <w:rPr>
          <w:b/>
          <w:lang w:val="hr-HR"/>
        </w:rPr>
        <w:t>. Prikaz dijagrama toka</w:t>
      </w:r>
    </w:p>
    <w:p w:rsidR="00FE271D" w:rsidRPr="00233AEC" w:rsidRDefault="00FE271D" w:rsidP="00FE271D">
      <w:pPr>
        <w:rPr>
          <w:lang w:val="hr-HR"/>
        </w:rPr>
      </w:pPr>
    </w:p>
    <w:p w:rsidR="00D001E7" w:rsidRPr="0046343C" w:rsidRDefault="00D001E7" w:rsidP="0046343C">
      <w:pPr>
        <w:rPr>
          <w:lang w:val="hr-HR"/>
        </w:rPr>
      </w:pPr>
    </w:p>
    <w:p w:rsidR="00F86078" w:rsidRPr="0046343C" w:rsidRDefault="004A241F" w:rsidP="0046343C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1" w:name="_Toc482891142"/>
      <w:bookmarkStart w:id="22" w:name="_Toc487255998"/>
      <w:r>
        <w:rPr>
          <w:rFonts w:ascii="Times New Roman" w:hAnsi="Times New Roman"/>
          <w:sz w:val="32"/>
          <w:szCs w:val="32"/>
          <w:lang w:val="hr-HR"/>
        </w:rPr>
        <w:t>TEHNIČKE ZNAČAJKE</w:t>
      </w:r>
      <w:bookmarkEnd w:id="21"/>
      <w:bookmarkEnd w:id="22"/>
    </w:p>
    <w:p w:rsidR="002E3876" w:rsidRPr="004210B0" w:rsidRDefault="002E3876" w:rsidP="004210B0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23" w:name="_Toc343997050"/>
      <w:bookmarkStart w:id="24" w:name="_Toc482891143"/>
      <w:bookmarkStart w:id="25" w:name="_Toc487255999"/>
      <w:r w:rsidRPr="004210B0">
        <w:rPr>
          <w:rFonts w:ascii="Times New Roman" w:hAnsi="Times New Roman"/>
          <w:sz w:val="28"/>
          <w:szCs w:val="28"/>
          <w:lang w:val="hr-HR"/>
        </w:rPr>
        <w:t>Korištene tehnologije</w:t>
      </w:r>
      <w:bookmarkEnd w:id="23"/>
      <w:bookmarkEnd w:id="24"/>
      <w:bookmarkEnd w:id="25"/>
    </w:p>
    <w:p w:rsidR="00A55A74" w:rsidRDefault="00152B42" w:rsidP="00BF4CB5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</w:t>
      </w:r>
      <w:r w:rsidR="008371FA" w:rsidRPr="00152B42">
        <w:rPr>
          <w:sz w:val="24"/>
          <w:szCs w:val="24"/>
          <w:lang w:val="hr-HR"/>
        </w:rPr>
        <w:t>azvijena je Android aplikacija s funkcionalnostima opisanim u prethodnom poglavlju</w:t>
      </w:r>
      <w:r>
        <w:rPr>
          <w:sz w:val="24"/>
          <w:szCs w:val="24"/>
          <w:lang w:val="hr-HR"/>
        </w:rPr>
        <w:t>. Android aplikacija razvijena</w:t>
      </w:r>
      <w:r w:rsidR="00F86078" w:rsidRPr="00152B42">
        <w:rPr>
          <w:sz w:val="24"/>
          <w:szCs w:val="24"/>
          <w:lang w:val="hr-HR"/>
        </w:rPr>
        <w:t xml:space="preserve"> je u </w:t>
      </w:r>
      <w:r>
        <w:rPr>
          <w:sz w:val="24"/>
          <w:szCs w:val="24"/>
          <w:lang w:val="hr-HR"/>
        </w:rPr>
        <w:t>Android Studio</w:t>
      </w:r>
      <w:r w:rsidR="00F86078" w:rsidRPr="00152B42">
        <w:rPr>
          <w:sz w:val="24"/>
          <w:szCs w:val="24"/>
          <w:lang w:val="hr-HR"/>
        </w:rPr>
        <w:t xml:space="preserve"> razvojnom okruženju</w:t>
      </w:r>
      <w:r>
        <w:rPr>
          <w:sz w:val="24"/>
          <w:szCs w:val="24"/>
          <w:lang w:val="hr-HR"/>
        </w:rPr>
        <w:t>. Aplikacija je razvije</w:t>
      </w:r>
      <w:r w:rsidR="002E3876" w:rsidRPr="00152B42">
        <w:rPr>
          <w:sz w:val="24"/>
          <w:szCs w:val="24"/>
          <w:lang w:val="hr-HR"/>
        </w:rPr>
        <w:t xml:space="preserve">na u </w:t>
      </w:r>
      <w:r w:rsidR="00FD09E7" w:rsidRPr="00152B42">
        <w:rPr>
          <w:sz w:val="24"/>
          <w:szCs w:val="24"/>
          <w:lang w:val="hr-HR"/>
        </w:rPr>
        <w:t>programskom jeziku Java</w:t>
      </w:r>
      <w:r>
        <w:rPr>
          <w:sz w:val="24"/>
          <w:szCs w:val="24"/>
          <w:lang w:val="hr-HR"/>
        </w:rPr>
        <w:t>.</w:t>
      </w:r>
      <w:r w:rsidR="008371FA" w:rsidRPr="00152B42">
        <w:rPr>
          <w:sz w:val="24"/>
          <w:szCs w:val="24"/>
          <w:lang w:val="hr-HR"/>
        </w:rPr>
        <w:t xml:space="preserve"> </w:t>
      </w:r>
      <w:r w:rsidR="005508DA" w:rsidRPr="00152B42">
        <w:rPr>
          <w:sz w:val="24"/>
          <w:szCs w:val="24"/>
          <w:lang w:val="hr-HR"/>
        </w:rPr>
        <w:t>Za i</w:t>
      </w:r>
      <w:r w:rsidR="00BF4CB5">
        <w:rPr>
          <w:sz w:val="24"/>
          <w:szCs w:val="24"/>
          <w:lang w:val="hr-HR"/>
        </w:rPr>
        <w:t>nstalaciju je potrebno upotrijebiti</w:t>
      </w:r>
      <w:r w:rsidR="005508DA" w:rsidRPr="00152B42">
        <w:rPr>
          <w:sz w:val="24"/>
          <w:szCs w:val="24"/>
          <w:lang w:val="hr-HR"/>
        </w:rPr>
        <w:t xml:space="preserve"> </w:t>
      </w:r>
      <w:r w:rsidR="00BF4CB5">
        <w:rPr>
          <w:sz w:val="24"/>
          <w:szCs w:val="24"/>
          <w:lang w:val="hr-HR"/>
        </w:rPr>
        <w:t xml:space="preserve">.apk </w:t>
      </w:r>
      <w:r w:rsidR="005508DA" w:rsidRPr="00152B42">
        <w:rPr>
          <w:sz w:val="24"/>
          <w:szCs w:val="24"/>
          <w:lang w:val="hr-HR"/>
        </w:rPr>
        <w:t xml:space="preserve">datoteku </w:t>
      </w:r>
      <w:r w:rsidR="00BF4CB5">
        <w:rPr>
          <w:sz w:val="24"/>
          <w:szCs w:val="24"/>
          <w:lang w:val="hr-HR"/>
        </w:rPr>
        <w:t>koja je dana kao prilo</w:t>
      </w:r>
      <w:r w:rsidR="004174DF">
        <w:rPr>
          <w:sz w:val="24"/>
          <w:szCs w:val="24"/>
          <w:lang w:val="hr-HR"/>
        </w:rPr>
        <w:t>g. Od mog</w:t>
      </w:r>
      <w:r w:rsidR="00320910">
        <w:rPr>
          <w:sz w:val="24"/>
          <w:szCs w:val="24"/>
          <w:lang w:val="hr-HR"/>
        </w:rPr>
        <w:t>ućnosti Android sustava korištena</w:t>
      </w:r>
      <w:r w:rsidR="004174DF">
        <w:rPr>
          <w:sz w:val="24"/>
          <w:szCs w:val="24"/>
          <w:lang w:val="hr-HR"/>
        </w:rPr>
        <w:t xml:space="preserve"> je lokalna baza podataka kako bi korisnik mogao </w:t>
      </w:r>
      <w:r w:rsidR="002809BE">
        <w:rPr>
          <w:sz w:val="24"/>
          <w:szCs w:val="24"/>
          <w:lang w:val="hr-HR"/>
        </w:rPr>
        <w:t>spremati lokalno projekte i zadatke</w:t>
      </w:r>
      <w:r w:rsidR="004174DF">
        <w:rPr>
          <w:sz w:val="24"/>
          <w:szCs w:val="24"/>
          <w:lang w:val="hr-HR"/>
        </w:rPr>
        <w:t xml:space="preserve">. </w:t>
      </w:r>
      <w:r w:rsidR="00277DE1">
        <w:rPr>
          <w:sz w:val="24"/>
          <w:szCs w:val="24"/>
          <w:lang w:val="hr-HR"/>
        </w:rPr>
        <w:t>Također je korištena i web baza podatak kojoj se pristupa putem API za potrebe spremanja podataka, zbog potrebe sinkronizacije</w:t>
      </w:r>
      <w:r w:rsidR="00320910">
        <w:rPr>
          <w:sz w:val="24"/>
          <w:szCs w:val="24"/>
          <w:lang w:val="hr-HR"/>
        </w:rPr>
        <w:t>.</w:t>
      </w:r>
      <w:r w:rsidR="00190C82">
        <w:rPr>
          <w:sz w:val="24"/>
          <w:szCs w:val="24"/>
          <w:lang w:val="hr-HR"/>
        </w:rPr>
        <w:t xml:space="preserve"> Osim toga, korištene su i notifika</w:t>
      </w:r>
      <w:r w:rsidR="00277DE1">
        <w:rPr>
          <w:sz w:val="24"/>
          <w:szCs w:val="24"/>
          <w:lang w:val="hr-HR"/>
        </w:rPr>
        <w:t>cije.</w:t>
      </w:r>
    </w:p>
    <w:p w:rsidR="004174DF" w:rsidRDefault="004174DF">
      <w:pPr>
        <w:widowControl/>
        <w:spacing w:line="24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926C1A" w:rsidRPr="004F6C4B" w:rsidRDefault="004F6C4B" w:rsidP="00926C1A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6" w:name="_Toc482891144"/>
      <w:bookmarkStart w:id="27" w:name="_Toc487256000"/>
      <w:r w:rsidRPr="004F6C4B">
        <w:rPr>
          <w:rFonts w:ascii="Times New Roman" w:hAnsi="Times New Roman"/>
          <w:sz w:val="32"/>
          <w:szCs w:val="32"/>
          <w:lang w:val="hr-HR"/>
        </w:rPr>
        <w:lastRenderedPageBreak/>
        <w:t>UPUTE ZA KORIŠTENJE</w:t>
      </w:r>
      <w:bookmarkEnd w:id="26"/>
      <w:bookmarkEnd w:id="27"/>
    </w:p>
    <w:p w:rsidR="008D229B" w:rsidRDefault="00956915" w:rsidP="00956915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 w:rsidRPr="00956915">
        <w:rPr>
          <w:sz w:val="24"/>
          <w:szCs w:val="24"/>
          <w:lang w:val="hr-HR"/>
        </w:rPr>
        <w:t xml:space="preserve">Prilikom </w:t>
      </w:r>
      <w:r w:rsidR="00926C1A" w:rsidRPr="00956915">
        <w:rPr>
          <w:sz w:val="24"/>
          <w:szCs w:val="24"/>
          <w:lang w:val="hr-HR"/>
        </w:rPr>
        <w:t xml:space="preserve">pokretanja </w:t>
      </w:r>
      <w:r w:rsidRPr="00956915">
        <w:rPr>
          <w:sz w:val="24"/>
          <w:szCs w:val="24"/>
          <w:lang w:val="hr-HR"/>
        </w:rPr>
        <w:t xml:space="preserve">aplikacije korisniku </w:t>
      </w:r>
      <w:r w:rsidR="00C557FB">
        <w:rPr>
          <w:sz w:val="24"/>
          <w:szCs w:val="24"/>
          <w:lang w:val="hr-HR"/>
        </w:rPr>
        <w:t>je prikazano sučelje za prijavu u sustav</w:t>
      </w:r>
      <w:r w:rsidR="008158CA">
        <w:rPr>
          <w:sz w:val="24"/>
          <w:szCs w:val="24"/>
          <w:lang w:val="hr-HR"/>
        </w:rPr>
        <w:t>.</w:t>
      </w:r>
    </w:p>
    <w:p w:rsidR="00956915" w:rsidRDefault="009213DF" w:rsidP="00956915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>
            <wp:extent cx="2419350" cy="4032250"/>
            <wp:effectExtent l="0" t="0" r="0" b="6350"/>
            <wp:docPr id="9" name="Picture 9" descr="https://scontent.fzag2-1.fna.fbcdn.net/v/t34.0-12/19883780_1100753516691036_89828079_n.png?oh=e7e2db094bff9a130e587f0b59ce665b&amp;oe=59624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zag2-1.fna.fbcdn.net/v/t34.0-12/19883780_1100753516691036_89828079_n.png?oh=e7e2db094bff9a130e587f0b59ce665b&amp;oe=59624D1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CA" w:rsidRDefault="008158CA" w:rsidP="00956915">
      <w:pPr>
        <w:spacing w:line="360" w:lineRule="auto"/>
        <w:jc w:val="center"/>
        <w:rPr>
          <w:b/>
          <w:lang w:val="hr-HR"/>
        </w:rPr>
      </w:pPr>
      <w:r w:rsidRPr="002A0B72">
        <w:rPr>
          <w:b/>
          <w:lang w:val="hr-HR"/>
        </w:rPr>
        <w:t>Slika 5.1.</w:t>
      </w:r>
      <w:r w:rsidR="002A0B72" w:rsidRPr="002A0B72">
        <w:rPr>
          <w:b/>
          <w:lang w:val="hr-HR"/>
        </w:rPr>
        <w:t xml:space="preserve"> Izgled </w:t>
      </w:r>
      <w:r w:rsidR="00C557FB">
        <w:rPr>
          <w:b/>
          <w:lang w:val="hr-HR"/>
        </w:rPr>
        <w:t>zaslona za prijavu</w:t>
      </w:r>
    </w:p>
    <w:p w:rsidR="002A0B72" w:rsidRPr="002A0B72" w:rsidRDefault="002A0B72" w:rsidP="00956915">
      <w:pPr>
        <w:spacing w:line="360" w:lineRule="auto"/>
        <w:jc w:val="center"/>
        <w:rPr>
          <w:b/>
          <w:lang w:val="hr-HR"/>
        </w:rPr>
      </w:pPr>
    </w:p>
    <w:p w:rsidR="008D229B" w:rsidRPr="00DC525F" w:rsidRDefault="00EB3FFE" w:rsidP="00DC525F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Ukoliko korisnik nije registriran ne</w:t>
      </w:r>
      <w:r w:rsidR="00DB64E6">
        <w:rPr>
          <w:sz w:val="24"/>
          <w:szCs w:val="24"/>
          <w:lang w:val="hr-HR"/>
        </w:rPr>
        <w:t xml:space="preserve"> može se prijaviti i zato je nuž</w:t>
      </w:r>
      <w:r>
        <w:rPr>
          <w:sz w:val="24"/>
          <w:szCs w:val="24"/>
          <w:lang w:val="hr-HR"/>
        </w:rPr>
        <w:t>no da se registrira.</w:t>
      </w:r>
    </w:p>
    <w:p w:rsidR="00DC525F" w:rsidRDefault="005B1DE0" w:rsidP="00DC525F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2649855" cy="4416425"/>
            <wp:effectExtent l="0" t="0" r="0" b="3175"/>
            <wp:docPr id="10" name="Picture 10" descr="https://scontent.fzag2-1.fna.fbcdn.net/v/t34.0-12/19849139_1100758253357229_1279481737_n.png?oh=f4cfe53f9d50176be210b8414c23f61f&amp;oe=5962B4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zag2-1.fna.fbcdn.net/v/t34.0-12/19849139_1100758253357229_1279481737_n.png?oh=f4cfe53f9d50176be210b8414c23f61f&amp;oe=5962B49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5F" w:rsidRPr="002A0B72" w:rsidRDefault="00DC525F" w:rsidP="00DC525F">
      <w:pPr>
        <w:spacing w:line="360" w:lineRule="auto"/>
        <w:jc w:val="center"/>
        <w:rPr>
          <w:b/>
          <w:lang w:val="hr-HR"/>
        </w:rPr>
      </w:pPr>
      <w:r w:rsidRPr="002A0B72">
        <w:rPr>
          <w:b/>
          <w:lang w:val="hr-HR"/>
        </w:rPr>
        <w:t xml:space="preserve">Slika 5.2. Prikaz </w:t>
      </w:r>
      <w:r w:rsidR="005B1DE0">
        <w:rPr>
          <w:b/>
          <w:lang w:val="hr-HR"/>
        </w:rPr>
        <w:t>registracije korisnika</w:t>
      </w:r>
    </w:p>
    <w:p w:rsidR="00DC525F" w:rsidRPr="00DC525F" w:rsidRDefault="00DC525F" w:rsidP="00DC525F">
      <w:pPr>
        <w:spacing w:line="360" w:lineRule="auto"/>
        <w:jc w:val="center"/>
        <w:rPr>
          <w:b/>
          <w:sz w:val="24"/>
          <w:szCs w:val="24"/>
          <w:lang w:val="hr-HR"/>
        </w:rPr>
      </w:pPr>
    </w:p>
    <w:p w:rsidR="00621160" w:rsidRDefault="005A782F" w:rsidP="00DC525F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Nakon uspješne prijave korisniku se prikazuje glavni izbornik gdje se nalaze svi njegovi projekti, te njihov postotak završenosti prikazan u progress baru.</w:t>
      </w:r>
    </w:p>
    <w:p w:rsidR="00411232" w:rsidRDefault="00B23DEB" w:rsidP="00B23DEB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 wp14:anchorId="2F459548" wp14:editId="1B7CB75C">
            <wp:extent cx="2552700" cy="4254500"/>
            <wp:effectExtent l="0" t="0" r="0" b="0"/>
            <wp:docPr id="11" name="Picture 11" descr="https://scontent.fzag2-1.fna.fbcdn.net/v/t34.0-12/19904445_1100742703358784_540972382_n.png?oh=b5f667df75f2c6d202d1b6b62310a0b1&amp;oe=596274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zag2-1.fna.fbcdn.net/v/t34.0-12/19904445_1100742703358784_540972382_n.png?oh=b5f667df75f2c6d202d1b6b62310a0b1&amp;oe=596274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232" w:rsidRPr="007B0779" w:rsidRDefault="00411232" w:rsidP="00411232">
      <w:pPr>
        <w:spacing w:line="360" w:lineRule="auto"/>
        <w:jc w:val="center"/>
        <w:rPr>
          <w:b/>
          <w:lang w:val="hr-HR"/>
        </w:rPr>
      </w:pPr>
      <w:r w:rsidRPr="007B0779">
        <w:rPr>
          <w:b/>
          <w:lang w:val="hr-HR"/>
        </w:rPr>
        <w:t xml:space="preserve">Slika 5.3. </w:t>
      </w:r>
      <w:r w:rsidR="00B23DEB">
        <w:rPr>
          <w:b/>
          <w:lang w:val="hr-HR"/>
        </w:rPr>
        <w:t>Prikaz glavnog izbirnika s svim projektima</w:t>
      </w:r>
    </w:p>
    <w:p w:rsidR="00411232" w:rsidRPr="00411232" w:rsidRDefault="00411232" w:rsidP="00411232">
      <w:pPr>
        <w:spacing w:line="360" w:lineRule="auto"/>
        <w:jc w:val="center"/>
        <w:rPr>
          <w:b/>
          <w:sz w:val="24"/>
          <w:szCs w:val="24"/>
          <w:lang w:val="hr-HR"/>
        </w:rPr>
      </w:pPr>
    </w:p>
    <w:p w:rsidR="00844407" w:rsidRDefault="00844407" w:rsidP="00844407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 w:rsidRPr="00613F36">
        <w:rPr>
          <w:sz w:val="24"/>
          <w:szCs w:val="24"/>
          <w:lang w:val="hr-HR"/>
        </w:rPr>
        <w:t xml:space="preserve">Korisnik </w:t>
      </w:r>
      <w:r w:rsidR="00B37C9A">
        <w:rPr>
          <w:sz w:val="24"/>
          <w:szCs w:val="24"/>
          <w:lang w:val="hr-HR"/>
        </w:rPr>
        <w:t>može kreirati novi projek</w:t>
      </w:r>
      <w:r w:rsidR="00181722">
        <w:rPr>
          <w:sz w:val="24"/>
          <w:szCs w:val="24"/>
          <w:lang w:val="hr-HR"/>
        </w:rPr>
        <w:t>t odabirom plusića u Actionbaru, te time dobiva sljedeći pogled.</w:t>
      </w:r>
    </w:p>
    <w:p w:rsidR="00354968" w:rsidRDefault="00461A9B" w:rsidP="00354968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 wp14:anchorId="5676E6CE" wp14:editId="2A815969">
            <wp:extent cx="1790700" cy="2984500"/>
            <wp:effectExtent l="0" t="0" r="0" b="6350"/>
            <wp:docPr id="12" name="Picture 12" descr="https://scontent.fzag2-1.fna.fbcdn.net/v/t34.0-12/19866546_1100742123358842_2129266143_n.png?oh=5fd571cb6048da3f263086df2d01ae38&amp;oe=5962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zag2-1.fna.fbcdn.net/v/t34.0-12/19866546_1100742123358842_2129266143_n.png?oh=5fd571cb6048da3f263086df2d01ae38&amp;oe=59626C4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C" w:rsidRPr="00C63215" w:rsidRDefault="00731CAC" w:rsidP="00354968">
      <w:pPr>
        <w:spacing w:line="360" w:lineRule="auto"/>
        <w:jc w:val="center"/>
        <w:rPr>
          <w:b/>
          <w:lang w:val="hr-HR"/>
        </w:rPr>
      </w:pPr>
      <w:r w:rsidRPr="00C63215">
        <w:rPr>
          <w:b/>
          <w:lang w:val="hr-HR"/>
        </w:rPr>
        <w:t xml:space="preserve">Slika 5.4. </w:t>
      </w:r>
      <w:r w:rsidR="00461A9B">
        <w:rPr>
          <w:b/>
          <w:lang w:val="hr-HR"/>
        </w:rPr>
        <w:t>Prikaz sučelja za kreiranje projekta</w:t>
      </w:r>
    </w:p>
    <w:p w:rsidR="00731CAC" w:rsidRPr="00731CAC" w:rsidRDefault="00731CAC" w:rsidP="00354968">
      <w:pPr>
        <w:spacing w:line="360" w:lineRule="auto"/>
        <w:jc w:val="center"/>
        <w:rPr>
          <w:b/>
          <w:sz w:val="24"/>
          <w:szCs w:val="24"/>
          <w:lang w:val="hr-HR"/>
        </w:rPr>
      </w:pPr>
    </w:p>
    <w:p w:rsidR="002E1486" w:rsidRPr="00731CAC" w:rsidRDefault="00073480" w:rsidP="00731CAC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Korisnik može Swipe s lijeve st</w:t>
      </w:r>
      <w:r w:rsidR="00C11A19">
        <w:rPr>
          <w:sz w:val="24"/>
          <w:szCs w:val="24"/>
          <w:lang w:val="hr-HR"/>
        </w:rPr>
        <w:t>rane prema desnoj doći do mooguć</w:t>
      </w:r>
      <w:r>
        <w:rPr>
          <w:sz w:val="24"/>
          <w:szCs w:val="24"/>
          <w:lang w:val="hr-HR"/>
        </w:rPr>
        <w:t>nosti izmjene projekta.</w:t>
      </w:r>
    </w:p>
    <w:p w:rsidR="00731CAC" w:rsidRDefault="00C77A01" w:rsidP="007466ED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>
            <wp:extent cx="2476500" cy="4127500"/>
            <wp:effectExtent l="0" t="0" r="0" b="6350"/>
            <wp:docPr id="13" name="Picture 13" descr="https://scontent.fzag2-1.fna.fbcdn.net/v/t34.0-12/19883553_1100829943350060_1152170606_n.png?oh=3da1f878b089eab8b62d82e938e92c2a&amp;oe=5962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zag2-1.fna.fbcdn.net/v/t34.0-12/19883553_1100829943350060_1152170606_n.png?oh=3da1f878b089eab8b62d82e938e92c2a&amp;oe=596277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A01" w:rsidRDefault="00C77A01" w:rsidP="007466ED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2838450" cy="4730750"/>
            <wp:effectExtent l="0" t="0" r="0" b="0"/>
            <wp:docPr id="18" name="Picture 18" descr="https://scontent.fzag2-1.fna.fbcdn.net/v/t34.0-12/19858724_1100830340016687_1368190516_n.png?oh=ecb8e49080b0f5299946bfa71e93b18a&amp;oe=59624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.fzag2-1.fna.fbcdn.net/v/t34.0-12/19858724_1100830340016687_1368190516_n.png?oh=ecb8e49080b0f5299946bfa71e93b18a&amp;oe=596242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6ED" w:rsidRPr="00B706D1" w:rsidRDefault="007466ED" w:rsidP="007466ED">
      <w:pPr>
        <w:spacing w:line="360" w:lineRule="auto"/>
        <w:jc w:val="center"/>
        <w:rPr>
          <w:b/>
          <w:lang w:val="hr-HR"/>
        </w:rPr>
      </w:pPr>
      <w:r w:rsidRPr="00B706D1">
        <w:rPr>
          <w:b/>
          <w:lang w:val="hr-HR"/>
        </w:rPr>
        <w:t xml:space="preserve">Slika 5.5. </w:t>
      </w:r>
      <w:r w:rsidR="00C77A01">
        <w:rPr>
          <w:b/>
          <w:lang w:val="hr-HR"/>
        </w:rPr>
        <w:t>Prikazani su postupci dolaženja do izmjene projekta i samo sučelje za izmjenu</w:t>
      </w:r>
    </w:p>
    <w:p w:rsidR="00FB24C3" w:rsidRDefault="00D368DC" w:rsidP="00D368DC">
      <w:pPr>
        <w:pStyle w:val="ListParagraph"/>
        <w:widowControl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Korisnik </w:t>
      </w:r>
      <w:r w:rsidR="00935619">
        <w:rPr>
          <w:sz w:val="24"/>
          <w:szCs w:val="24"/>
          <w:lang w:val="hr-HR"/>
        </w:rPr>
        <w:t xml:space="preserve">također može odabrati detalje za neki </w:t>
      </w:r>
      <w:r w:rsidR="00F11102">
        <w:rPr>
          <w:sz w:val="24"/>
          <w:szCs w:val="24"/>
          <w:lang w:val="hr-HR"/>
        </w:rPr>
        <w:t>projekt swipom s</w:t>
      </w:r>
      <w:r w:rsidR="00A075CA">
        <w:rPr>
          <w:sz w:val="24"/>
          <w:szCs w:val="24"/>
          <w:lang w:val="hr-HR"/>
        </w:rPr>
        <w:t xml:space="preserve"> lijeva</w:t>
      </w:r>
      <w:r w:rsidR="00F11102">
        <w:rPr>
          <w:sz w:val="24"/>
          <w:szCs w:val="24"/>
          <w:lang w:val="hr-HR"/>
        </w:rPr>
        <w:t xml:space="preserve"> na </w:t>
      </w:r>
      <w:r w:rsidR="00A075CA">
        <w:rPr>
          <w:sz w:val="24"/>
          <w:szCs w:val="24"/>
          <w:lang w:val="hr-HR"/>
        </w:rPr>
        <w:t>desno</w:t>
      </w:r>
      <w:r w:rsidR="00F11102">
        <w:rPr>
          <w:sz w:val="24"/>
          <w:szCs w:val="24"/>
          <w:lang w:val="hr-HR"/>
        </w:rPr>
        <w:t>.</w:t>
      </w:r>
    </w:p>
    <w:p w:rsidR="00D368DC" w:rsidRDefault="00094922" w:rsidP="00D368DC">
      <w:pPr>
        <w:widowControl/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2352675" cy="3921125"/>
            <wp:effectExtent l="0" t="0" r="9525" b="3175"/>
            <wp:docPr id="23" name="Picture 23" descr="https://scontent.fzag2-1.fna.fbcdn.net/v/t34.0-12/19866578_1100831546683233_1630436589_n.png?oh=07cd486abeba6de83fd75bb13a8f35b9&amp;oe=59627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.fzag2-1.fna.fbcdn.net/v/t34.0-12/19866578_1100831546683233_1630436589_n.png?oh=07cd486abeba6de83fd75bb13a8f35b9&amp;oe=596278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922" w:rsidRDefault="00094922" w:rsidP="00D368DC">
      <w:pPr>
        <w:widowControl/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2857500" cy="4762500"/>
            <wp:effectExtent l="0" t="0" r="0" b="0"/>
            <wp:docPr id="29" name="Picture 29" descr="https://scontent.fzag2-1.fna.fbcdn.net/v/t34.0-12/19849041_1100831970016524_2032203587_n.png?oh=cd2664e22c22c9188ef2698719269cb8&amp;oe=596235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.fzag2-1.fna.fbcdn.net/v/t34.0-12/19849041_1100831970016524_2032203587_n.png?oh=cd2664e22c22c9188ef2698719269cb8&amp;oe=5962350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DC" w:rsidRPr="00C43132" w:rsidRDefault="00D368DC" w:rsidP="00D368DC">
      <w:pPr>
        <w:widowControl/>
        <w:spacing w:line="360" w:lineRule="auto"/>
        <w:jc w:val="center"/>
        <w:rPr>
          <w:b/>
          <w:lang w:val="hr-HR"/>
        </w:rPr>
      </w:pPr>
      <w:r w:rsidRPr="00C43132">
        <w:rPr>
          <w:b/>
          <w:lang w:val="hr-HR"/>
        </w:rPr>
        <w:t xml:space="preserve">Slika 5.6. </w:t>
      </w:r>
      <w:r w:rsidR="00094922">
        <w:rPr>
          <w:b/>
          <w:lang w:val="hr-HR"/>
        </w:rPr>
        <w:t>Prikazuje način dolaženja do detaljnig pogleda na projekt i upravo taj pogled</w:t>
      </w:r>
    </w:p>
    <w:p w:rsidR="00D368DC" w:rsidRDefault="00D368DC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D368DC" w:rsidRDefault="007D1ED1" w:rsidP="00523BA5">
      <w:pPr>
        <w:pStyle w:val="ListParagraph"/>
        <w:widowControl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Klikom na delete brišemo projekt.</w:t>
      </w:r>
    </w:p>
    <w:p w:rsidR="0070259B" w:rsidRPr="0070259B" w:rsidRDefault="0070259B" w:rsidP="0070259B">
      <w:pPr>
        <w:widowControl/>
        <w:spacing w:line="360" w:lineRule="auto"/>
        <w:rPr>
          <w:sz w:val="24"/>
          <w:szCs w:val="24"/>
          <w:lang w:val="hr-HR"/>
        </w:rPr>
      </w:pPr>
    </w:p>
    <w:p w:rsidR="00FE5D73" w:rsidRDefault="0070259B" w:rsidP="00FE5D73">
      <w:pPr>
        <w:widowControl/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2686050" cy="4476750"/>
            <wp:effectExtent l="0" t="0" r="0" b="0"/>
            <wp:docPr id="30" name="Picture 30" descr="https://scontent.fzag2-1.fna.fbcdn.net/v/t34.0-12/19883464_1100832560016465_1962961000_n.png?oh=d79dffe520724fe449ae70a29ccb0562&amp;oe=59622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content.fzag2-1.fna.fbcdn.net/v/t34.0-12/19883464_1100832560016465_1962961000_n.png?oh=d79dffe520724fe449ae70a29ccb0562&amp;oe=59622F9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A58" w:rsidRPr="00313A58" w:rsidRDefault="00FE5D73" w:rsidP="00313A58">
      <w:pPr>
        <w:widowControl/>
        <w:spacing w:line="360" w:lineRule="auto"/>
        <w:jc w:val="center"/>
        <w:rPr>
          <w:b/>
          <w:lang w:val="hr-HR"/>
        </w:rPr>
      </w:pPr>
      <w:r w:rsidRPr="00C43132">
        <w:rPr>
          <w:b/>
          <w:lang w:val="hr-HR"/>
        </w:rPr>
        <w:t xml:space="preserve">Slika 5.7. </w:t>
      </w:r>
      <w:r w:rsidR="0070259B">
        <w:rPr>
          <w:b/>
          <w:lang w:val="hr-HR"/>
        </w:rPr>
        <w:t>Izgled dijaloga za brisanje projekta</w:t>
      </w:r>
    </w:p>
    <w:p w:rsidR="00C43132" w:rsidRDefault="0070259B" w:rsidP="00C672CF">
      <w:pPr>
        <w:pStyle w:val="ListParagraph"/>
        <w:widowControl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Sučelje za dodavanje kategorije zadataka.</w:t>
      </w:r>
    </w:p>
    <w:p w:rsidR="00C672CF" w:rsidRDefault="0070259B" w:rsidP="0036559D">
      <w:pPr>
        <w:widowControl/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2724150" cy="4540250"/>
            <wp:effectExtent l="0" t="0" r="0" b="0"/>
            <wp:docPr id="36" name="Picture 36" descr="https://scontent.fzag2-1.fna.fbcdn.net/v/t34.0-12/19866214_1100832820016439_1379493166_n.png?oh=f0d9d284047c0ac79d3180646a37fa8d&amp;oe=596265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content.fzag2-1.fna.fbcdn.net/v/t34.0-12/19866214_1100832820016439_1379493166_n.png?oh=f0d9d284047c0ac79d3180646a37fa8d&amp;oe=596265F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5E" w:rsidRDefault="0036559D" w:rsidP="00B4135E">
      <w:pPr>
        <w:widowControl/>
        <w:spacing w:line="360" w:lineRule="auto"/>
        <w:jc w:val="center"/>
        <w:rPr>
          <w:b/>
          <w:lang w:val="hr-HR"/>
        </w:rPr>
      </w:pPr>
      <w:r w:rsidRPr="0036559D">
        <w:rPr>
          <w:b/>
          <w:lang w:val="hr-HR"/>
        </w:rPr>
        <w:t xml:space="preserve">Slika 5.8. Prikaz </w:t>
      </w:r>
      <w:r w:rsidR="00F534FB">
        <w:rPr>
          <w:b/>
          <w:lang w:val="hr-HR"/>
        </w:rPr>
        <w:t>sučelja za dodavanje kategorija zadataka</w:t>
      </w:r>
    </w:p>
    <w:p w:rsidR="00B4135E" w:rsidRDefault="00B4135E" w:rsidP="00B4135E">
      <w:pPr>
        <w:widowControl/>
        <w:spacing w:line="360" w:lineRule="auto"/>
        <w:jc w:val="center"/>
        <w:rPr>
          <w:b/>
          <w:lang w:val="hr-HR"/>
        </w:rPr>
      </w:pPr>
    </w:p>
    <w:p w:rsidR="00B4135E" w:rsidRDefault="00891368" w:rsidP="00B4135E">
      <w:pPr>
        <w:pStyle w:val="ListParagraph"/>
        <w:widowControl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Sučelje za dodavanje zadataka </w:t>
      </w:r>
      <w:r w:rsidR="004F5C95">
        <w:rPr>
          <w:sz w:val="24"/>
          <w:szCs w:val="24"/>
          <w:lang w:val="hr-HR"/>
        </w:rPr>
        <w:t>pojedinom</w:t>
      </w:r>
      <w:r>
        <w:rPr>
          <w:sz w:val="24"/>
          <w:szCs w:val="24"/>
          <w:lang w:val="hr-HR"/>
        </w:rPr>
        <w:t xml:space="preserve"> projektu tj kategoriji.</w:t>
      </w:r>
    </w:p>
    <w:p w:rsidR="00B4135E" w:rsidRDefault="00891368" w:rsidP="00C9618F">
      <w:pPr>
        <w:widowControl/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2790825" cy="4651375"/>
            <wp:effectExtent l="0" t="0" r="9525" b="0"/>
            <wp:docPr id="37" name="Picture 37" descr="https://scontent.fzag2-1.fna.fbcdn.net/v/t34.0-12/19904701_1100833366683051_1900716832_n.png?oh=e225a5c2ad0eddf2fd496ebf272dd873&amp;oe=5963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.fzag2-1.fna.fbcdn.net/v/t34.0-12/19904701_1100833366683051_1900716832_n.png?oh=e225a5c2ad0eddf2fd496ebf272dd873&amp;oe=596344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8F" w:rsidRDefault="00C9618F" w:rsidP="00C9618F">
      <w:pPr>
        <w:widowControl/>
        <w:spacing w:line="360" w:lineRule="auto"/>
        <w:jc w:val="center"/>
        <w:rPr>
          <w:b/>
          <w:lang w:val="hr-HR"/>
        </w:rPr>
      </w:pPr>
      <w:r w:rsidRPr="00C9618F">
        <w:rPr>
          <w:b/>
          <w:lang w:val="hr-HR"/>
        </w:rPr>
        <w:t>Slika 5.9. Prikaz puta od korisničke lokacije do odabranog mjesta</w:t>
      </w:r>
    </w:p>
    <w:p w:rsidR="00C9618F" w:rsidRPr="004A10EE" w:rsidRDefault="00086260" w:rsidP="004A10EE">
      <w:pPr>
        <w:pStyle w:val="ListParagraph"/>
        <w:widowControl/>
        <w:numPr>
          <w:ilvl w:val="0"/>
          <w:numId w:val="37"/>
        </w:numPr>
        <w:spacing w:line="360" w:lineRule="auto"/>
        <w:rPr>
          <w:b/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Aplikacija upozori korisnika kada je vrijeme isteka roka projekta.</w:t>
      </w:r>
    </w:p>
    <w:p w:rsidR="004A10EE" w:rsidRDefault="005357B7" w:rsidP="00E93D38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>
            <wp:extent cx="3219450" cy="5365750"/>
            <wp:effectExtent l="0" t="0" r="0" b="6350"/>
            <wp:docPr id="38" name="Picture 38" descr="https://scontent.fzag2-1.fna.fbcdn.net/v/t34.0-12/19883688_1100860713346983_1298276582_n.png?oh=bd653294b15b42819478028ab217ad76&amp;oe=5963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content.fzag2-1.fna.fbcdn.net/v/t34.0-12/19883688_1100860713346983_1298276582_n.png?oh=bd653294b15b42819478028ab217ad76&amp;oe=596356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38" w:rsidRPr="00E93D38" w:rsidRDefault="00E93D38" w:rsidP="00E93D38">
      <w:pPr>
        <w:widowControl/>
        <w:spacing w:line="360" w:lineRule="auto"/>
        <w:jc w:val="center"/>
        <w:rPr>
          <w:b/>
          <w:lang w:val="hr-HR"/>
        </w:rPr>
      </w:pPr>
      <w:r w:rsidRPr="00E93D38">
        <w:rPr>
          <w:b/>
          <w:lang w:val="hr-HR"/>
        </w:rPr>
        <w:t xml:space="preserve">Slika 5.10. </w:t>
      </w:r>
      <w:r w:rsidR="005357B7">
        <w:rPr>
          <w:b/>
          <w:lang w:val="hr-HR"/>
        </w:rPr>
        <w:t>Prikaz notifikacije na dan isteka roka projekta</w:t>
      </w:r>
    </w:p>
    <w:p w:rsidR="00C9618F" w:rsidRDefault="00C9618F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:rsidR="002E1486" w:rsidRPr="00233AEC" w:rsidRDefault="002E1486" w:rsidP="002E1486">
      <w:pPr>
        <w:keepNext/>
        <w:jc w:val="center"/>
        <w:rPr>
          <w:lang w:val="hr-HR"/>
        </w:rPr>
      </w:pPr>
    </w:p>
    <w:p w:rsidR="001805BF" w:rsidRDefault="005F0B33" w:rsidP="001805BF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8" w:name="_Toc482891145"/>
      <w:bookmarkStart w:id="29" w:name="_Toc487256001"/>
      <w:r>
        <w:rPr>
          <w:rFonts w:ascii="Times New Roman" w:hAnsi="Times New Roman"/>
          <w:sz w:val="32"/>
          <w:szCs w:val="32"/>
          <w:lang w:val="hr-HR"/>
        </w:rPr>
        <w:t>LITERATURA</w:t>
      </w:r>
      <w:bookmarkEnd w:id="28"/>
      <w:bookmarkEnd w:id="29"/>
    </w:p>
    <w:p w:rsidR="004C55FB" w:rsidRPr="00104880" w:rsidRDefault="00104880" w:rsidP="00104880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r w:rsidRPr="00104880">
        <w:rPr>
          <w:sz w:val="24"/>
          <w:szCs w:val="24"/>
          <w:lang w:val="hr-HR"/>
        </w:rPr>
        <w:t>Predlošci za laboratorijeske vježbe iz kolegija „Razvoj mobilnih aplikacija“</w:t>
      </w:r>
    </w:p>
    <w:p w:rsidR="00104880" w:rsidRPr="00104880" w:rsidRDefault="00A474A0" w:rsidP="00104880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hyperlink r:id="rId25" w:history="1">
        <w:r w:rsidR="00104880" w:rsidRPr="00104880">
          <w:rPr>
            <w:rStyle w:val="Hyperlink"/>
            <w:color w:val="auto"/>
            <w:sz w:val="24"/>
            <w:szCs w:val="24"/>
            <w:lang w:val="hr-HR"/>
          </w:rPr>
          <w:t>https://stackoverflow.com/</w:t>
        </w:r>
      </w:hyperlink>
    </w:p>
    <w:p w:rsidR="00104880" w:rsidRPr="00104880" w:rsidRDefault="00A474A0" w:rsidP="00104880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hyperlink r:id="rId26" w:history="1">
        <w:r w:rsidR="00104880" w:rsidRPr="00104880">
          <w:rPr>
            <w:rStyle w:val="Hyperlink"/>
            <w:color w:val="auto"/>
            <w:sz w:val="24"/>
            <w:szCs w:val="24"/>
            <w:lang w:val="hr-HR"/>
          </w:rPr>
          <w:t>https://developer.android.com/index.html</w:t>
        </w:r>
      </w:hyperlink>
    </w:p>
    <w:p w:rsidR="00104880" w:rsidRPr="00104880" w:rsidRDefault="00104880" w:rsidP="00104880">
      <w:pPr>
        <w:rPr>
          <w:lang w:val="hr-HR"/>
        </w:rPr>
      </w:pPr>
    </w:p>
    <w:p w:rsidR="00F055DB" w:rsidRPr="00F055DB" w:rsidRDefault="00F055DB" w:rsidP="00F055DB">
      <w:pPr>
        <w:rPr>
          <w:lang w:val="hr-HR"/>
        </w:rPr>
      </w:pPr>
    </w:p>
    <w:sectPr w:rsidR="00F055DB" w:rsidRPr="00F055DB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B02" w:rsidRDefault="00D42B02">
      <w:r>
        <w:separator/>
      </w:r>
    </w:p>
  </w:endnote>
  <w:endnote w:type="continuationSeparator" w:id="0">
    <w:p w:rsidR="00D42B02" w:rsidRDefault="00D4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3162"/>
      <w:gridCol w:w="2508"/>
    </w:tblGrid>
    <w:tr w:rsidR="00A474A0" w:rsidRPr="00DF3B4B" w:rsidTr="00E02CF9">
      <w:tc>
        <w:tcPr>
          <w:tcW w:w="3794" w:type="dxa"/>
          <w:tcBorders>
            <w:top w:val="nil"/>
            <w:left w:val="nil"/>
            <w:bottom w:val="nil"/>
            <w:right w:val="nil"/>
          </w:tcBorders>
        </w:tcPr>
        <w:p w:rsidR="00A474A0" w:rsidRPr="00DF3B4B" w:rsidRDefault="00A474A0">
          <w:pPr>
            <w:ind w:right="360"/>
            <w:rPr>
              <w:lang w:val="hr-HR"/>
            </w:rPr>
          </w:pPr>
          <w:r>
            <w:rPr>
              <w:lang w:val="hr-HR"/>
            </w:rPr>
            <w:t>Razvoj Mobilnih Aplikacija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74A0" w:rsidRPr="00DF3B4B" w:rsidRDefault="00A474A0" w:rsidP="00633A81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FERIT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>
            <w:rPr>
              <w:noProof/>
              <w:lang w:val="hr-HR"/>
            </w:rPr>
            <w:t>2017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2508" w:type="dxa"/>
          <w:tcBorders>
            <w:top w:val="nil"/>
            <w:left w:val="nil"/>
            <w:bottom w:val="nil"/>
            <w:right w:val="nil"/>
          </w:tcBorders>
        </w:tcPr>
        <w:p w:rsidR="00A474A0" w:rsidRPr="00DF3B4B" w:rsidRDefault="00A474A0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FA71FB">
            <w:rPr>
              <w:rStyle w:val="PageNumber"/>
              <w:noProof/>
              <w:lang w:val="hr-HR"/>
            </w:rPr>
            <w:t>12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FA71FB">
            <w:rPr>
              <w:rStyle w:val="PageNumber"/>
              <w:noProof/>
              <w:lang w:val="hr-HR"/>
            </w:rPr>
            <w:t>25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A474A0" w:rsidRDefault="00A47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B02" w:rsidRDefault="00D42B02">
      <w:r>
        <w:separator/>
      </w:r>
    </w:p>
  </w:footnote>
  <w:footnote w:type="continuationSeparator" w:id="0">
    <w:p w:rsidR="00D42B02" w:rsidRDefault="00D4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74A0">
      <w:tc>
        <w:tcPr>
          <w:tcW w:w="6379" w:type="dxa"/>
        </w:tcPr>
        <w:p w:rsidR="00A474A0" w:rsidRPr="00DF3B4B" w:rsidRDefault="00A474A0">
          <w:pPr>
            <w:rPr>
              <w:lang w:val="hr-HR"/>
            </w:rPr>
          </w:pPr>
          <w:r>
            <w:rPr>
              <w:lang w:val="hr-HR"/>
            </w:rPr>
            <w:t>ToDoo</w:t>
          </w:r>
        </w:p>
      </w:tc>
      <w:tc>
        <w:tcPr>
          <w:tcW w:w="3179" w:type="dxa"/>
        </w:tcPr>
        <w:p w:rsidR="00A474A0" w:rsidRPr="00DF3B4B" w:rsidRDefault="00A474A0" w:rsidP="006137EA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</w:t>
          </w:r>
          <w:r>
            <w:rPr>
              <w:lang w:val="hr-HR"/>
            </w:rPr>
            <w:t>1.0</w:t>
          </w:r>
        </w:p>
      </w:tc>
    </w:tr>
    <w:tr w:rsidR="00A474A0">
      <w:tc>
        <w:tcPr>
          <w:tcW w:w="6379" w:type="dxa"/>
        </w:tcPr>
        <w:p w:rsidR="00A474A0" w:rsidRPr="00DF3B4B" w:rsidRDefault="00A474A0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:rsidR="00A474A0" w:rsidRPr="00DF3B4B" w:rsidRDefault="00A474A0" w:rsidP="00E02CF9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>
            <w:rPr>
              <w:lang w:val="hr-HR"/>
            </w:rPr>
            <w:t>27.07.2017.</w:t>
          </w:r>
        </w:p>
      </w:tc>
    </w:tr>
  </w:tbl>
  <w:p w:rsidR="00A474A0" w:rsidRDefault="00A47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54473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66A66"/>
    <w:multiLevelType w:val="hybridMultilevel"/>
    <w:tmpl w:val="502C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154D"/>
    <w:multiLevelType w:val="hybridMultilevel"/>
    <w:tmpl w:val="C652E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E51E2"/>
    <w:multiLevelType w:val="hybridMultilevel"/>
    <w:tmpl w:val="F160B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746B3"/>
    <w:multiLevelType w:val="hybridMultilevel"/>
    <w:tmpl w:val="0E2AB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2535B6"/>
    <w:multiLevelType w:val="hybridMultilevel"/>
    <w:tmpl w:val="953A6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A0ECD"/>
    <w:multiLevelType w:val="hybridMultilevel"/>
    <w:tmpl w:val="BCD00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1A133F"/>
    <w:multiLevelType w:val="hybridMultilevel"/>
    <w:tmpl w:val="1B7A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10E58"/>
    <w:multiLevelType w:val="hybridMultilevel"/>
    <w:tmpl w:val="CC30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67549"/>
    <w:multiLevelType w:val="multilevel"/>
    <w:tmpl w:val="F27AB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B1F0638"/>
    <w:multiLevelType w:val="hybridMultilevel"/>
    <w:tmpl w:val="65E8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696AA6"/>
    <w:multiLevelType w:val="hybridMultilevel"/>
    <w:tmpl w:val="715E8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272411"/>
    <w:multiLevelType w:val="hybridMultilevel"/>
    <w:tmpl w:val="BB0E85BC"/>
    <w:lvl w:ilvl="0" w:tplc="E51E4A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E1AAE"/>
    <w:multiLevelType w:val="hybridMultilevel"/>
    <w:tmpl w:val="B22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44CCF"/>
    <w:multiLevelType w:val="hybridMultilevel"/>
    <w:tmpl w:val="C2C0B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9F3ED2"/>
    <w:multiLevelType w:val="hybridMultilevel"/>
    <w:tmpl w:val="6150B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FB731B"/>
    <w:multiLevelType w:val="hybridMultilevel"/>
    <w:tmpl w:val="2D9AB1F6"/>
    <w:lvl w:ilvl="0" w:tplc="E3E2D04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F3583"/>
    <w:multiLevelType w:val="hybridMultilevel"/>
    <w:tmpl w:val="2BD2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D3B26"/>
    <w:multiLevelType w:val="hybridMultilevel"/>
    <w:tmpl w:val="C1C0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DF"/>
    <w:multiLevelType w:val="hybridMultilevel"/>
    <w:tmpl w:val="389E8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04D37"/>
    <w:multiLevelType w:val="hybridMultilevel"/>
    <w:tmpl w:val="EF5A0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3B7CB7"/>
    <w:multiLevelType w:val="hybridMultilevel"/>
    <w:tmpl w:val="467A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5037"/>
    <w:multiLevelType w:val="hybridMultilevel"/>
    <w:tmpl w:val="F160B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66F86"/>
    <w:multiLevelType w:val="hybridMultilevel"/>
    <w:tmpl w:val="C17EA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50048F"/>
    <w:multiLevelType w:val="hybridMultilevel"/>
    <w:tmpl w:val="B9769752"/>
    <w:lvl w:ilvl="0" w:tplc="A20299A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F844D1"/>
    <w:multiLevelType w:val="hybridMultilevel"/>
    <w:tmpl w:val="75A8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F4C1E"/>
    <w:multiLevelType w:val="hybridMultilevel"/>
    <w:tmpl w:val="BC080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953E62"/>
    <w:multiLevelType w:val="hybridMultilevel"/>
    <w:tmpl w:val="CB343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6904A2"/>
    <w:multiLevelType w:val="hybridMultilevel"/>
    <w:tmpl w:val="F132C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BC5E6C"/>
    <w:multiLevelType w:val="hybridMultilevel"/>
    <w:tmpl w:val="B22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B3DD6"/>
    <w:multiLevelType w:val="hybridMultilevel"/>
    <w:tmpl w:val="6CF4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30197"/>
    <w:multiLevelType w:val="hybridMultilevel"/>
    <w:tmpl w:val="A7D063C6"/>
    <w:lvl w:ilvl="0" w:tplc="360CC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1128AF"/>
    <w:multiLevelType w:val="hybridMultilevel"/>
    <w:tmpl w:val="8FA2DCD2"/>
    <w:lvl w:ilvl="0" w:tplc="EC52B0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B80E96"/>
    <w:multiLevelType w:val="hybridMultilevel"/>
    <w:tmpl w:val="6BB6C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F516C2"/>
    <w:multiLevelType w:val="hybridMultilevel"/>
    <w:tmpl w:val="9D24F5DE"/>
    <w:lvl w:ilvl="0" w:tplc="A6520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A045070"/>
    <w:multiLevelType w:val="hybridMultilevel"/>
    <w:tmpl w:val="C0E6D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5"/>
  </w:num>
  <w:num w:numId="5">
    <w:abstractNumId w:val="13"/>
  </w:num>
  <w:num w:numId="6">
    <w:abstractNumId w:val="19"/>
  </w:num>
  <w:num w:numId="7">
    <w:abstractNumId w:val="40"/>
  </w:num>
  <w:num w:numId="8">
    <w:abstractNumId w:val="32"/>
  </w:num>
  <w:num w:numId="9">
    <w:abstractNumId w:val="24"/>
  </w:num>
  <w:num w:numId="10">
    <w:abstractNumId w:val="2"/>
  </w:num>
  <w:num w:numId="11">
    <w:abstractNumId w:val="18"/>
  </w:num>
  <w:num w:numId="12">
    <w:abstractNumId w:val="9"/>
  </w:num>
  <w:num w:numId="13">
    <w:abstractNumId w:val="30"/>
  </w:num>
  <w:num w:numId="14">
    <w:abstractNumId w:val="6"/>
  </w:num>
  <w:num w:numId="15">
    <w:abstractNumId w:val="1"/>
  </w:num>
  <w:num w:numId="16">
    <w:abstractNumId w:val="12"/>
  </w:num>
  <w:num w:numId="17">
    <w:abstractNumId w:val="38"/>
  </w:num>
  <w:num w:numId="18">
    <w:abstractNumId w:val="31"/>
  </w:num>
  <w:num w:numId="19">
    <w:abstractNumId w:val="34"/>
  </w:num>
  <w:num w:numId="20">
    <w:abstractNumId w:val="16"/>
  </w:num>
  <w:num w:numId="21">
    <w:abstractNumId w:val="33"/>
  </w:num>
  <w:num w:numId="22">
    <w:abstractNumId w:val="22"/>
  </w:num>
  <w:num w:numId="23">
    <w:abstractNumId w:val="4"/>
  </w:num>
  <w:num w:numId="24">
    <w:abstractNumId w:val="14"/>
  </w:num>
  <w:num w:numId="25">
    <w:abstractNumId w:val="17"/>
  </w:num>
  <w:num w:numId="26">
    <w:abstractNumId w:val="3"/>
  </w:num>
  <w:num w:numId="27">
    <w:abstractNumId w:val="21"/>
  </w:num>
  <w:num w:numId="28">
    <w:abstractNumId w:val="26"/>
  </w:num>
  <w:num w:numId="29">
    <w:abstractNumId w:val="10"/>
  </w:num>
  <w:num w:numId="30">
    <w:abstractNumId w:val="20"/>
  </w:num>
  <w:num w:numId="31">
    <w:abstractNumId w:val="11"/>
  </w:num>
  <w:num w:numId="32">
    <w:abstractNumId w:val="35"/>
  </w:num>
  <w:num w:numId="33">
    <w:abstractNumId w:val="27"/>
  </w:num>
  <w:num w:numId="34">
    <w:abstractNumId w:val="25"/>
  </w:num>
  <w:num w:numId="35">
    <w:abstractNumId w:val="15"/>
  </w:num>
  <w:num w:numId="36">
    <w:abstractNumId w:val="29"/>
  </w:num>
  <w:num w:numId="37">
    <w:abstractNumId w:val="37"/>
  </w:num>
  <w:num w:numId="38">
    <w:abstractNumId w:val="7"/>
  </w:num>
  <w:num w:numId="39">
    <w:abstractNumId w:val="23"/>
  </w:num>
  <w:num w:numId="40">
    <w:abstractNumId w:val="39"/>
  </w:num>
  <w:num w:numId="41">
    <w:abstractNumId w:val="36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D6"/>
    <w:rsid w:val="000115F8"/>
    <w:rsid w:val="0001211B"/>
    <w:rsid w:val="000123D4"/>
    <w:rsid w:val="0001468C"/>
    <w:rsid w:val="00023B0F"/>
    <w:rsid w:val="00027209"/>
    <w:rsid w:val="00033D01"/>
    <w:rsid w:val="00073480"/>
    <w:rsid w:val="00086260"/>
    <w:rsid w:val="00094922"/>
    <w:rsid w:val="000A14A5"/>
    <w:rsid w:val="000A6603"/>
    <w:rsid w:val="000E3F24"/>
    <w:rsid w:val="000F5C98"/>
    <w:rsid w:val="00104880"/>
    <w:rsid w:val="00106058"/>
    <w:rsid w:val="00107A46"/>
    <w:rsid w:val="00130B16"/>
    <w:rsid w:val="001322AF"/>
    <w:rsid w:val="00152B42"/>
    <w:rsid w:val="00156EE0"/>
    <w:rsid w:val="0015703B"/>
    <w:rsid w:val="00176F75"/>
    <w:rsid w:val="00177F1B"/>
    <w:rsid w:val="001805BF"/>
    <w:rsid w:val="00181722"/>
    <w:rsid w:val="0018626B"/>
    <w:rsid w:val="00187C8B"/>
    <w:rsid w:val="00190C82"/>
    <w:rsid w:val="001D7D2F"/>
    <w:rsid w:val="002200B6"/>
    <w:rsid w:val="00227CA7"/>
    <w:rsid w:val="00230E52"/>
    <w:rsid w:val="00233AEC"/>
    <w:rsid w:val="00233C9D"/>
    <w:rsid w:val="00237733"/>
    <w:rsid w:val="00262C1C"/>
    <w:rsid w:val="002767CE"/>
    <w:rsid w:val="00277DE1"/>
    <w:rsid w:val="002809BE"/>
    <w:rsid w:val="00296638"/>
    <w:rsid w:val="002A0274"/>
    <w:rsid w:val="002A0B72"/>
    <w:rsid w:val="002A1B51"/>
    <w:rsid w:val="002B441A"/>
    <w:rsid w:val="002B7A3F"/>
    <w:rsid w:val="002C219C"/>
    <w:rsid w:val="002C237E"/>
    <w:rsid w:val="002D2149"/>
    <w:rsid w:val="002D5870"/>
    <w:rsid w:val="002D6C94"/>
    <w:rsid w:val="002E1486"/>
    <w:rsid w:val="002E3876"/>
    <w:rsid w:val="002E6A3F"/>
    <w:rsid w:val="002E74D0"/>
    <w:rsid w:val="002F0156"/>
    <w:rsid w:val="002F43D6"/>
    <w:rsid w:val="003021B1"/>
    <w:rsid w:val="00305D15"/>
    <w:rsid w:val="00311202"/>
    <w:rsid w:val="0031211A"/>
    <w:rsid w:val="00313A58"/>
    <w:rsid w:val="00313B0B"/>
    <w:rsid w:val="00320910"/>
    <w:rsid w:val="00326360"/>
    <w:rsid w:val="003341E4"/>
    <w:rsid w:val="00342FA5"/>
    <w:rsid w:val="00354968"/>
    <w:rsid w:val="0035693C"/>
    <w:rsid w:val="00363584"/>
    <w:rsid w:val="0036559D"/>
    <w:rsid w:val="003700B8"/>
    <w:rsid w:val="00383A7B"/>
    <w:rsid w:val="003928BF"/>
    <w:rsid w:val="00392E74"/>
    <w:rsid w:val="00397280"/>
    <w:rsid w:val="003A4CB6"/>
    <w:rsid w:val="003A7162"/>
    <w:rsid w:val="003C4401"/>
    <w:rsid w:val="003C765D"/>
    <w:rsid w:val="003F54FD"/>
    <w:rsid w:val="00403B3D"/>
    <w:rsid w:val="00411232"/>
    <w:rsid w:val="004136AA"/>
    <w:rsid w:val="004174DF"/>
    <w:rsid w:val="004210B0"/>
    <w:rsid w:val="0042556F"/>
    <w:rsid w:val="004567B9"/>
    <w:rsid w:val="00461A9B"/>
    <w:rsid w:val="0046343C"/>
    <w:rsid w:val="00472A53"/>
    <w:rsid w:val="00476E88"/>
    <w:rsid w:val="004A04DC"/>
    <w:rsid w:val="004A10EE"/>
    <w:rsid w:val="004A241F"/>
    <w:rsid w:val="004B5A66"/>
    <w:rsid w:val="004C55FB"/>
    <w:rsid w:val="004C59F8"/>
    <w:rsid w:val="004D0BEF"/>
    <w:rsid w:val="004D3DAD"/>
    <w:rsid w:val="004E2C29"/>
    <w:rsid w:val="004E5140"/>
    <w:rsid w:val="004E7082"/>
    <w:rsid w:val="004F5C95"/>
    <w:rsid w:val="004F6C4B"/>
    <w:rsid w:val="00523BA5"/>
    <w:rsid w:val="005322A6"/>
    <w:rsid w:val="005357B7"/>
    <w:rsid w:val="0055086F"/>
    <w:rsid w:val="005508DA"/>
    <w:rsid w:val="00552603"/>
    <w:rsid w:val="005A1BD2"/>
    <w:rsid w:val="005A5706"/>
    <w:rsid w:val="005A782F"/>
    <w:rsid w:val="005B1DE0"/>
    <w:rsid w:val="005B2F86"/>
    <w:rsid w:val="005B406D"/>
    <w:rsid w:val="005C0C52"/>
    <w:rsid w:val="005C0E42"/>
    <w:rsid w:val="005D1E5D"/>
    <w:rsid w:val="005D1F7A"/>
    <w:rsid w:val="005D4B1B"/>
    <w:rsid w:val="005D6FB5"/>
    <w:rsid w:val="005E0594"/>
    <w:rsid w:val="005E62E3"/>
    <w:rsid w:val="005F0722"/>
    <w:rsid w:val="005F0B33"/>
    <w:rsid w:val="005F10C5"/>
    <w:rsid w:val="005F1CE1"/>
    <w:rsid w:val="00607242"/>
    <w:rsid w:val="0061097E"/>
    <w:rsid w:val="006137EA"/>
    <w:rsid w:val="00613F36"/>
    <w:rsid w:val="00620B2D"/>
    <w:rsid w:val="00621160"/>
    <w:rsid w:val="00633A81"/>
    <w:rsid w:val="006417E6"/>
    <w:rsid w:val="00641E89"/>
    <w:rsid w:val="006642A7"/>
    <w:rsid w:val="006B1F98"/>
    <w:rsid w:val="006B5BA5"/>
    <w:rsid w:val="006C6089"/>
    <w:rsid w:val="006D00C5"/>
    <w:rsid w:val="006D679C"/>
    <w:rsid w:val="006E238A"/>
    <w:rsid w:val="006E4F03"/>
    <w:rsid w:val="006F0836"/>
    <w:rsid w:val="0070259B"/>
    <w:rsid w:val="00707E01"/>
    <w:rsid w:val="00712746"/>
    <w:rsid w:val="00716C09"/>
    <w:rsid w:val="00731CAC"/>
    <w:rsid w:val="00733A5F"/>
    <w:rsid w:val="0073584A"/>
    <w:rsid w:val="0073711A"/>
    <w:rsid w:val="0073741F"/>
    <w:rsid w:val="007430BE"/>
    <w:rsid w:val="007466ED"/>
    <w:rsid w:val="00760FEF"/>
    <w:rsid w:val="00761956"/>
    <w:rsid w:val="00785820"/>
    <w:rsid w:val="00785F38"/>
    <w:rsid w:val="007A2500"/>
    <w:rsid w:val="007B0779"/>
    <w:rsid w:val="007B4C97"/>
    <w:rsid w:val="007B5DCB"/>
    <w:rsid w:val="007D1ED1"/>
    <w:rsid w:val="00810034"/>
    <w:rsid w:val="008158CA"/>
    <w:rsid w:val="008256C6"/>
    <w:rsid w:val="008307E9"/>
    <w:rsid w:val="00833EE8"/>
    <w:rsid w:val="008371FA"/>
    <w:rsid w:val="00843055"/>
    <w:rsid w:val="00844407"/>
    <w:rsid w:val="00850417"/>
    <w:rsid w:val="00850444"/>
    <w:rsid w:val="00887C8E"/>
    <w:rsid w:val="00891368"/>
    <w:rsid w:val="008D01D3"/>
    <w:rsid w:val="008D1546"/>
    <w:rsid w:val="008D229B"/>
    <w:rsid w:val="008E777D"/>
    <w:rsid w:val="008F01D5"/>
    <w:rsid w:val="009213DF"/>
    <w:rsid w:val="00926C1A"/>
    <w:rsid w:val="00935619"/>
    <w:rsid w:val="00936AB4"/>
    <w:rsid w:val="00941F29"/>
    <w:rsid w:val="0094617B"/>
    <w:rsid w:val="00956915"/>
    <w:rsid w:val="00960B9D"/>
    <w:rsid w:val="00966E46"/>
    <w:rsid w:val="00974AE2"/>
    <w:rsid w:val="00976838"/>
    <w:rsid w:val="00996252"/>
    <w:rsid w:val="00996B1F"/>
    <w:rsid w:val="009A4268"/>
    <w:rsid w:val="009D3D0F"/>
    <w:rsid w:val="009F5B9E"/>
    <w:rsid w:val="00A075CA"/>
    <w:rsid w:val="00A10E2F"/>
    <w:rsid w:val="00A133EB"/>
    <w:rsid w:val="00A149EF"/>
    <w:rsid w:val="00A16C8B"/>
    <w:rsid w:val="00A23B7F"/>
    <w:rsid w:val="00A27C2A"/>
    <w:rsid w:val="00A27DF1"/>
    <w:rsid w:val="00A373A0"/>
    <w:rsid w:val="00A474A0"/>
    <w:rsid w:val="00A556D0"/>
    <w:rsid w:val="00A55A74"/>
    <w:rsid w:val="00A55F6F"/>
    <w:rsid w:val="00A576E6"/>
    <w:rsid w:val="00A702B5"/>
    <w:rsid w:val="00A722D2"/>
    <w:rsid w:val="00A82B53"/>
    <w:rsid w:val="00A83580"/>
    <w:rsid w:val="00AB1F7D"/>
    <w:rsid w:val="00AE311E"/>
    <w:rsid w:val="00B03FDD"/>
    <w:rsid w:val="00B1522E"/>
    <w:rsid w:val="00B20678"/>
    <w:rsid w:val="00B23DEB"/>
    <w:rsid w:val="00B37C9A"/>
    <w:rsid w:val="00B4135E"/>
    <w:rsid w:val="00B45B21"/>
    <w:rsid w:val="00B55DBC"/>
    <w:rsid w:val="00B57E79"/>
    <w:rsid w:val="00B706D1"/>
    <w:rsid w:val="00B725B9"/>
    <w:rsid w:val="00B8613E"/>
    <w:rsid w:val="00B946AE"/>
    <w:rsid w:val="00BA0023"/>
    <w:rsid w:val="00BA0BD0"/>
    <w:rsid w:val="00BA6D2E"/>
    <w:rsid w:val="00BB0DA6"/>
    <w:rsid w:val="00BD0EFB"/>
    <w:rsid w:val="00BD4729"/>
    <w:rsid w:val="00BD619B"/>
    <w:rsid w:val="00BE54BE"/>
    <w:rsid w:val="00BE7081"/>
    <w:rsid w:val="00BF347B"/>
    <w:rsid w:val="00BF4CB5"/>
    <w:rsid w:val="00BF653B"/>
    <w:rsid w:val="00C11A19"/>
    <w:rsid w:val="00C30CED"/>
    <w:rsid w:val="00C33270"/>
    <w:rsid w:val="00C341B4"/>
    <w:rsid w:val="00C40098"/>
    <w:rsid w:val="00C43132"/>
    <w:rsid w:val="00C557FB"/>
    <w:rsid w:val="00C60CC8"/>
    <w:rsid w:val="00C63215"/>
    <w:rsid w:val="00C672CF"/>
    <w:rsid w:val="00C74132"/>
    <w:rsid w:val="00C77A01"/>
    <w:rsid w:val="00C94FF7"/>
    <w:rsid w:val="00C953F4"/>
    <w:rsid w:val="00C956EA"/>
    <w:rsid w:val="00C9618F"/>
    <w:rsid w:val="00C96315"/>
    <w:rsid w:val="00CA0B87"/>
    <w:rsid w:val="00CB7E82"/>
    <w:rsid w:val="00CF11FF"/>
    <w:rsid w:val="00D001E7"/>
    <w:rsid w:val="00D12025"/>
    <w:rsid w:val="00D23CFC"/>
    <w:rsid w:val="00D368DC"/>
    <w:rsid w:val="00D3735A"/>
    <w:rsid w:val="00D37538"/>
    <w:rsid w:val="00D42B02"/>
    <w:rsid w:val="00D431B3"/>
    <w:rsid w:val="00D51209"/>
    <w:rsid w:val="00D61994"/>
    <w:rsid w:val="00D74BF7"/>
    <w:rsid w:val="00D903F5"/>
    <w:rsid w:val="00D944F5"/>
    <w:rsid w:val="00DA3096"/>
    <w:rsid w:val="00DB64E6"/>
    <w:rsid w:val="00DC525F"/>
    <w:rsid w:val="00DE4D1A"/>
    <w:rsid w:val="00DF3B4B"/>
    <w:rsid w:val="00E00BD9"/>
    <w:rsid w:val="00E02CF9"/>
    <w:rsid w:val="00E119AF"/>
    <w:rsid w:val="00E366D8"/>
    <w:rsid w:val="00E37B16"/>
    <w:rsid w:val="00E72819"/>
    <w:rsid w:val="00E93D38"/>
    <w:rsid w:val="00EA1A44"/>
    <w:rsid w:val="00EA2ECE"/>
    <w:rsid w:val="00EB3FFE"/>
    <w:rsid w:val="00EB64C0"/>
    <w:rsid w:val="00EC2A48"/>
    <w:rsid w:val="00EC6AC5"/>
    <w:rsid w:val="00ED59D3"/>
    <w:rsid w:val="00ED6A5D"/>
    <w:rsid w:val="00EE5D2B"/>
    <w:rsid w:val="00EE70A8"/>
    <w:rsid w:val="00EF3BD8"/>
    <w:rsid w:val="00F055DB"/>
    <w:rsid w:val="00F11102"/>
    <w:rsid w:val="00F12630"/>
    <w:rsid w:val="00F1755E"/>
    <w:rsid w:val="00F3368D"/>
    <w:rsid w:val="00F44F0B"/>
    <w:rsid w:val="00F5176A"/>
    <w:rsid w:val="00F534FB"/>
    <w:rsid w:val="00F81B65"/>
    <w:rsid w:val="00F86078"/>
    <w:rsid w:val="00F9138B"/>
    <w:rsid w:val="00F96AD6"/>
    <w:rsid w:val="00FA71FB"/>
    <w:rsid w:val="00FB24C3"/>
    <w:rsid w:val="00FB4692"/>
    <w:rsid w:val="00FC3C60"/>
    <w:rsid w:val="00FD09E7"/>
    <w:rsid w:val="00FE271D"/>
    <w:rsid w:val="00FE44BC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8DBC9"/>
  <w15:chartTrackingRefBased/>
  <w15:docId w15:val="{52E8E7FB-F620-450E-9822-429E668E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3A4CB6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A1A44"/>
    <w:pPr>
      <w:ind w:left="720"/>
      <w:contextualSpacing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4A04D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eloper.android.com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Goo12</b:Tag>
    <b:SourceType>InternetSite</b:SourceType>
    <b:Guid>{E0081168-135D-4A25-B450-1C7305D69CDE}</b:Guid>
    <b:Author>
      <b:Author>
        <b:Corporate>Google</b:Corporate>
      </b:Author>
    </b:Author>
    <b:Title>Get Android SDK</b:Title>
    <b:Year>2012</b:Year>
    <b:InternetSiteTitle>Android developer</b:InternetSiteTitle>
    <b:Month>12</b:Month>
    <b:Day>23</b:Day>
    <b:YearAccessed>2012</b:YearAccessed>
    <b:MonthAccessed>12</b:MonthAccessed>
    <b:DayAccessed>23</b:DayAccessed>
    <b:URL>http://developer.android.com/sdk/index.html</b:URL>
    <b:RefOrder>2</b:RefOrder>
  </b:Source>
  <b:Source>
    <b:Tag>IET12</b:Tag>
    <b:SourceType>InternetSite</b:SourceType>
    <b:Guid>{533CC6E5-D26F-491D-9520-05B25AA1F07B}</b:Guid>
    <b:Author>
      <b:Author>
        <b:Corporate>IETF</b:Corporate>
      </b:Author>
    </b:Author>
    <b:Title>The OAuth 2.0 Authorization Framework</b:Title>
    <b:YearAccessed>2012</b:YearAccessed>
    <b:MonthAccessed>12</b:MonthAccessed>
    <b:DayAccessed>23</b:DayAccessed>
    <b:URL>http://tools.ietf.org/html/rfc6749</b:URL>
    <b:RefOrder>1</b:RefOrder>
  </b:Source>
</b:Sources>
</file>

<file path=customXml/itemProps1.xml><?xml version="1.0" encoding="utf-8"?>
<ds:datastoreItem xmlns:ds="http://schemas.openxmlformats.org/officeDocument/2006/customXml" ds:itemID="{5E7B2660-2E0E-4B1F-B50A-56F033EE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</Template>
  <TotalTime>668</TotalTime>
  <Pages>1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&lt;Company Name&gt;</Company>
  <LinksUpToDate>false</LinksUpToDate>
  <CharactersWithSpaces>9807</CharactersWithSpaces>
  <SharedDoc>false</SharedDoc>
  <HLinks>
    <vt:vector size="6" baseType="variant">
      <vt:variant>
        <vt:i4>2752609</vt:i4>
      </vt:variant>
      <vt:variant>
        <vt:i4>84</vt:i4>
      </vt:variant>
      <vt:variant>
        <vt:i4>0</vt:i4>
      </vt:variant>
      <vt:variant>
        <vt:i4>5</vt:i4>
      </vt:variant>
      <vt:variant>
        <vt:lpwstr>http://tools.ietf.org/html/rfc6749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&lt;Project Name&gt;</dc:subject>
  <dc:creator>Juraj</dc:creator>
  <cp:keywords/>
  <dc:description/>
  <cp:lastModifiedBy>Jure Bajic</cp:lastModifiedBy>
  <cp:revision>176</cp:revision>
  <cp:lastPrinted>2017-07-08T03:44:00Z</cp:lastPrinted>
  <dcterms:created xsi:type="dcterms:W3CDTF">2017-05-18T09:16:00Z</dcterms:created>
  <dcterms:modified xsi:type="dcterms:W3CDTF">2017-07-08T03:48:00Z</dcterms:modified>
</cp:coreProperties>
</file>